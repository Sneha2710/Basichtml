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F01FB" w14:textId="2BB85B49" w:rsidR="008C0551" w:rsidRDefault="008C0551" w:rsidP="008C0551">
      <w:pPr>
        <w:pStyle w:val="ContactInfo"/>
        <w:jc w:val="left"/>
        <w:rPr>
          <w:sz w:val="28"/>
          <w:szCs w:val="28"/>
        </w:rPr>
      </w:pPr>
    </w:p>
    <w:p w14:paraId="1ED6531A" w14:textId="5F34F641" w:rsidR="00C25C5B" w:rsidRPr="00C25C5B" w:rsidRDefault="00C5403A" w:rsidP="00C10C0C">
      <w:pPr>
        <w:pStyle w:val="ContactInfo"/>
        <w:jc w:val="left"/>
        <w:rPr>
          <w:sz w:val="22"/>
          <w:szCs w:val="22"/>
        </w:rPr>
      </w:pPr>
      <w:r>
        <w:rPr>
          <w:noProof/>
          <w:sz w:val="28"/>
          <w:szCs w:val="28"/>
        </w:rPr>
        <w:drawing>
          <wp:inline distT="0" distB="0" distL="0" distR="0" wp14:anchorId="76B55FCB" wp14:editId="7EB32C1F">
            <wp:extent cx="999067" cy="1252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560" cy="125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0551">
        <w:rPr>
          <w:sz w:val="28"/>
          <w:szCs w:val="28"/>
        </w:rPr>
        <w:t xml:space="preserve">  </w:t>
      </w:r>
      <w:r w:rsidR="00C25C5B" w:rsidRPr="00C25C5B">
        <w:rPr>
          <w:color w:val="002060"/>
          <w:sz w:val="40"/>
          <w:szCs w:val="40"/>
        </w:rPr>
        <w:t>SNEHA P</w:t>
      </w:r>
      <w:r w:rsidR="008C0551" w:rsidRPr="00C25C5B">
        <w:rPr>
          <w:color w:val="002060"/>
          <w:sz w:val="28"/>
          <w:szCs w:val="28"/>
        </w:rPr>
        <w:t xml:space="preserve"> </w:t>
      </w:r>
      <w:r w:rsidR="00C25C5B" w:rsidRPr="00C25C5B">
        <w:rPr>
          <w:color w:val="002060"/>
          <w:sz w:val="28"/>
          <w:szCs w:val="28"/>
        </w:rPr>
        <w:t xml:space="preserve">                                         </w:t>
      </w:r>
      <w:r w:rsidR="00C25C5B" w:rsidRPr="00C25C5B">
        <w:rPr>
          <w:sz w:val="22"/>
          <w:szCs w:val="22"/>
        </w:rPr>
        <w:t>Address:</w:t>
      </w:r>
    </w:p>
    <w:p w14:paraId="4BB2C0A6" w14:textId="21F7F9CA" w:rsidR="008C0551" w:rsidRDefault="00C25C5B" w:rsidP="00C10C0C">
      <w:pPr>
        <w:pStyle w:val="ContactInfo"/>
        <w:jc w:val="left"/>
        <w:rPr>
          <w:sz w:val="20"/>
        </w:rPr>
      </w:pPr>
      <w:r>
        <w:rPr>
          <w:sz w:val="28"/>
          <w:szCs w:val="28"/>
        </w:rPr>
        <w:t xml:space="preserve">                            </w:t>
      </w:r>
      <w:r w:rsidR="008C0551" w:rsidRPr="008C0551">
        <w:rPr>
          <w:sz w:val="20"/>
        </w:rPr>
        <w:t>+91</w:t>
      </w:r>
      <w:r>
        <w:rPr>
          <w:sz w:val="20"/>
        </w:rPr>
        <w:t>-</w:t>
      </w:r>
      <w:r w:rsidR="008C0551" w:rsidRPr="008C0551">
        <w:rPr>
          <w:sz w:val="20"/>
        </w:rPr>
        <w:t xml:space="preserve">9514196992  </w:t>
      </w:r>
      <w:r>
        <w:rPr>
          <w:sz w:val="20"/>
        </w:rPr>
        <w:t xml:space="preserve">                                                           Flat No E2, Vijay Surya </w:t>
      </w:r>
      <w:proofErr w:type="spellStart"/>
      <w:r>
        <w:rPr>
          <w:sz w:val="20"/>
        </w:rPr>
        <w:t>Residancy</w:t>
      </w:r>
      <w:proofErr w:type="spellEnd"/>
      <w:r>
        <w:rPr>
          <w:sz w:val="20"/>
        </w:rPr>
        <w:t xml:space="preserve">,                      </w:t>
      </w:r>
    </w:p>
    <w:p w14:paraId="28D3A4EE" w14:textId="20B42D22" w:rsidR="00C25C5B" w:rsidRDefault="008C0551" w:rsidP="00C10C0C">
      <w:pPr>
        <w:pStyle w:val="ContactInfo"/>
        <w:jc w:val="left"/>
        <w:rPr>
          <w:sz w:val="20"/>
        </w:rPr>
      </w:pPr>
      <w:r>
        <w:rPr>
          <w:sz w:val="20"/>
        </w:rPr>
        <w:t xml:space="preserve">                                        </w:t>
      </w:r>
      <w:r w:rsidR="00C25C5B" w:rsidRPr="00C25C5B">
        <w:rPr>
          <w:color w:val="002060"/>
          <w:sz w:val="20"/>
        </w:rPr>
        <w:t>s</w:t>
      </w:r>
      <w:r w:rsidRPr="00C25C5B">
        <w:rPr>
          <w:color w:val="002060"/>
          <w:sz w:val="20"/>
        </w:rPr>
        <w:t xml:space="preserve">nehapk2710@gmail.com                 </w:t>
      </w:r>
      <w:r w:rsidR="00C25C5B" w:rsidRPr="00C25C5B">
        <w:rPr>
          <w:color w:val="002060"/>
          <w:sz w:val="20"/>
        </w:rPr>
        <w:t xml:space="preserve">                          </w:t>
      </w:r>
      <w:proofErr w:type="spellStart"/>
      <w:r w:rsidR="00C25C5B">
        <w:rPr>
          <w:sz w:val="20"/>
        </w:rPr>
        <w:t>Appanaikapalayam</w:t>
      </w:r>
      <w:proofErr w:type="spellEnd"/>
      <w:r w:rsidR="00C25C5B">
        <w:rPr>
          <w:sz w:val="20"/>
        </w:rPr>
        <w:t xml:space="preserve"> Road,                             </w:t>
      </w:r>
    </w:p>
    <w:p w14:paraId="4821ACB1" w14:textId="2B9FC7C8" w:rsidR="0056313C" w:rsidRDefault="00C25C5B" w:rsidP="00C10C0C">
      <w:pPr>
        <w:pStyle w:val="ContactInfo"/>
        <w:jc w:val="left"/>
        <w:rPr>
          <w:sz w:val="28"/>
          <w:szCs w:val="28"/>
        </w:rPr>
      </w:pPr>
      <w:r>
        <w:rPr>
          <w:sz w:val="20"/>
        </w:rPr>
        <w:t xml:space="preserve">                                                                                                                                      </w:t>
      </w:r>
      <w:proofErr w:type="spellStart"/>
      <w:r>
        <w:rPr>
          <w:sz w:val="20"/>
        </w:rPr>
        <w:t>Thudiyalur</w:t>
      </w:r>
      <w:proofErr w:type="spellEnd"/>
      <w:r>
        <w:rPr>
          <w:sz w:val="20"/>
        </w:rPr>
        <w:t>, Coimbatore – 641034.</w:t>
      </w:r>
      <w:r w:rsidR="008C0551" w:rsidRPr="008C0551">
        <w:rPr>
          <w:sz w:val="20"/>
        </w:rPr>
        <w:t xml:space="preserve">   </w:t>
      </w:r>
    </w:p>
    <w:p w14:paraId="4EFF5FF0" w14:textId="181FC119" w:rsidR="0056313C" w:rsidRDefault="0056313C" w:rsidP="00C10C0C">
      <w:pPr>
        <w:pStyle w:val="Name"/>
        <w:spacing w:line="240" w:lineRule="auto"/>
        <w:ind w:left="0"/>
      </w:pPr>
    </w:p>
    <w:tbl>
      <w:tblPr>
        <w:tblStyle w:val="ResumeTable"/>
        <w:tblW w:w="5160" w:type="pct"/>
        <w:tblLayout w:type="fixed"/>
        <w:tblLook w:val="04A0" w:firstRow="1" w:lastRow="0" w:firstColumn="1" w:lastColumn="0" w:noHBand="0" w:noVBand="1"/>
        <w:tblDescription w:val="Resume"/>
      </w:tblPr>
      <w:tblGrid>
        <w:gridCol w:w="1335"/>
        <w:gridCol w:w="321"/>
        <w:gridCol w:w="8747"/>
      </w:tblGrid>
      <w:tr w:rsidR="0092565D" w14:paraId="6532893A" w14:textId="77777777" w:rsidTr="006B3E07">
        <w:trPr>
          <w:trHeight w:val="727"/>
        </w:trPr>
        <w:tc>
          <w:tcPr>
            <w:tcW w:w="1335" w:type="dxa"/>
          </w:tcPr>
          <w:p w14:paraId="36106C3B" w14:textId="24B27863" w:rsidR="0056313C" w:rsidRDefault="00C25C5B" w:rsidP="006B3E07">
            <w:pPr>
              <w:pStyle w:val="Heading1"/>
              <w:spacing w:line="240" w:lineRule="auto"/>
              <w:jc w:val="left"/>
            </w:pPr>
            <w:r>
              <w:t>career Objective</w:t>
            </w:r>
          </w:p>
        </w:tc>
        <w:tc>
          <w:tcPr>
            <w:tcW w:w="321" w:type="dxa"/>
          </w:tcPr>
          <w:p w14:paraId="2F14D872" w14:textId="77777777" w:rsidR="0056313C" w:rsidRDefault="0056313C" w:rsidP="006B3E07">
            <w:pPr>
              <w:spacing w:line="240" w:lineRule="auto"/>
            </w:pPr>
          </w:p>
        </w:tc>
        <w:tc>
          <w:tcPr>
            <w:tcW w:w="8747" w:type="dxa"/>
          </w:tcPr>
          <w:p w14:paraId="4DC04C0E" w14:textId="1FE092B4" w:rsidR="0056313C" w:rsidRPr="00C33073" w:rsidRDefault="00C25C5B" w:rsidP="006B3E07">
            <w:pPr>
              <w:pStyle w:val="ResumeText"/>
              <w:spacing w:line="240" w:lineRule="auto"/>
              <w:rPr>
                <w:sz w:val="18"/>
                <w:szCs w:val="18"/>
              </w:rPr>
            </w:pPr>
            <w:r w:rsidRPr="00C33073">
              <w:rPr>
                <w:color w:val="auto"/>
                <w:sz w:val="18"/>
                <w:szCs w:val="18"/>
              </w:rPr>
              <w:t xml:space="preserve">To </w:t>
            </w:r>
            <w:r w:rsidR="00C33073" w:rsidRPr="00C33073">
              <w:rPr>
                <w:color w:val="auto"/>
                <w:sz w:val="18"/>
                <w:szCs w:val="18"/>
              </w:rPr>
              <w:t>fully utilize my technical skills, innovative ideas and creativity for achieving the target and developing my career along with making significant contribution to the success of the company</w:t>
            </w:r>
          </w:p>
        </w:tc>
      </w:tr>
      <w:tr w:rsidR="0092565D" w14:paraId="34DB81A7" w14:textId="77777777" w:rsidTr="006B3E07">
        <w:trPr>
          <w:trHeight w:val="3963"/>
        </w:trPr>
        <w:tc>
          <w:tcPr>
            <w:tcW w:w="1335" w:type="dxa"/>
          </w:tcPr>
          <w:p w14:paraId="6604AC4E" w14:textId="57A9B5DB" w:rsidR="0056313C" w:rsidRDefault="00C33073" w:rsidP="006B3E07">
            <w:pPr>
              <w:pStyle w:val="Heading1"/>
              <w:tabs>
                <w:tab w:val="left" w:pos="393"/>
              </w:tabs>
              <w:spacing w:line="240" w:lineRule="auto"/>
              <w:jc w:val="left"/>
            </w:pPr>
            <w:r>
              <w:t xml:space="preserve">education </w:t>
            </w:r>
          </w:p>
          <w:p w14:paraId="5EC77599" w14:textId="77777777" w:rsidR="002475DB" w:rsidRPr="002475DB" w:rsidRDefault="002475DB" w:rsidP="006B3E07">
            <w:pPr>
              <w:spacing w:line="240" w:lineRule="auto"/>
            </w:pPr>
          </w:p>
        </w:tc>
        <w:tc>
          <w:tcPr>
            <w:tcW w:w="321" w:type="dxa"/>
          </w:tcPr>
          <w:p w14:paraId="1888904A" w14:textId="77777777" w:rsidR="0056313C" w:rsidRDefault="0056313C" w:rsidP="006B3E07">
            <w:pPr>
              <w:spacing w:line="240" w:lineRule="auto"/>
            </w:pPr>
          </w:p>
          <w:p w14:paraId="011303C9" w14:textId="77777777" w:rsidR="002475DB" w:rsidRDefault="002475DB" w:rsidP="006B3E07">
            <w:pPr>
              <w:spacing w:line="240" w:lineRule="auto"/>
            </w:pPr>
          </w:p>
          <w:p w14:paraId="24F74E44" w14:textId="4A141FC1" w:rsidR="002475DB" w:rsidRDefault="002475DB" w:rsidP="006B3E07">
            <w:pPr>
              <w:spacing w:line="240" w:lineRule="auto"/>
            </w:pPr>
          </w:p>
        </w:tc>
        <w:tc>
          <w:tcPr>
            <w:tcW w:w="8747" w:type="dxa"/>
          </w:tcPr>
          <w:tbl>
            <w:tblPr>
              <w:tblStyle w:val="TableGrid"/>
              <w:tblpPr w:leftFromText="180" w:rightFromText="180" w:vertAnchor="text" w:horzAnchor="margin" w:tblpY="-74"/>
              <w:tblOverlap w:val="never"/>
              <w:tblW w:w="8383" w:type="dxa"/>
              <w:tblLayout w:type="fixed"/>
              <w:tblLook w:val="04A0" w:firstRow="1" w:lastRow="0" w:firstColumn="1" w:lastColumn="0" w:noHBand="0" w:noVBand="1"/>
            </w:tblPr>
            <w:tblGrid>
              <w:gridCol w:w="2111"/>
              <w:gridCol w:w="2350"/>
              <w:gridCol w:w="1893"/>
              <w:gridCol w:w="2029"/>
            </w:tblGrid>
            <w:tr w:rsidR="00654041" w14:paraId="0FD10A8F" w14:textId="77777777" w:rsidTr="006B3E07">
              <w:trPr>
                <w:trHeight w:val="219"/>
              </w:trPr>
              <w:tc>
                <w:tcPr>
                  <w:tcW w:w="2111" w:type="dxa"/>
                </w:tcPr>
                <w:p w14:paraId="1ED6BFB6" w14:textId="77777777" w:rsidR="00A9041C" w:rsidRDefault="00A9041C" w:rsidP="006B3E07">
                  <w:r>
                    <w:t xml:space="preserve">  INSTITUTE NAME</w:t>
                  </w:r>
                </w:p>
              </w:tc>
              <w:tc>
                <w:tcPr>
                  <w:tcW w:w="2350" w:type="dxa"/>
                </w:tcPr>
                <w:p w14:paraId="2F85594C" w14:textId="77777777" w:rsidR="00A9041C" w:rsidRDefault="00A9041C" w:rsidP="006B3E07">
                  <w:r>
                    <w:t xml:space="preserve">       COURSE</w:t>
                  </w:r>
                </w:p>
              </w:tc>
              <w:tc>
                <w:tcPr>
                  <w:tcW w:w="1893" w:type="dxa"/>
                </w:tcPr>
                <w:p w14:paraId="29BF8A95" w14:textId="77777777" w:rsidR="00A9041C" w:rsidRDefault="00A9041C" w:rsidP="006B3E07">
                  <w:r>
                    <w:t>YEAR OF PASSING</w:t>
                  </w:r>
                </w:p>
              </w:tc>
              <w:tc>
                <w:tcPr>
                  <w:tcW w:w="2029" w:type="dxa"/>
                </w:tcPr>
                <w:p w14:paraId="34344508" w14:textId="77777777" w:rsidR="00A9041C" w:rsidRDefault="00A9041C" w:rsidP="006B3E07">
                  <w:r>
                    <w:t xml:space="preserve">   PERCENTAGE</w:t>
                  </w:r>
                </w:p>
                <w:p w14:paraId="544901A5" w14:textId="77777777" w:rsidR="00A9041C" w:rsidRDefault="00A9041C" w:rsidP="006B3E07"/>
              </w:tc>
            </w:tr>
            <w:tr w:rsidR="00654041" w14:paraId="49A37EFB" w14:textId="77777777" w:rsidTr="006B3E07">
              <w:trPr>
                <w:trHeight w:val="795"/>
              </w:trPr>
              <w:tc>
                <w:tcPr>
                  <w:tcW w:w="2111" w:type="dxa"/>
                </w:tcPr>
                <w:p w14:paraId="618ECDD7" w14:textId="77777777" w:rsidR="00A9041C" w:rsidRDefault="00A9041C" w:rsidP="006B3E0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  <w:r w:rsidRPr="00B7755C">
                    <w:rPr>
                      <w:sz w:val="18"/>
                      <w:szCs w:val="18"/>
                    </w:rPr>
                    <w:t>AVINASHILINGAM</w:t>
                  </w:r>
                </w:p>
                <w:p w14:paraId="3E7B8C4B" w14:textId="77777777" w:rsidR="00A9041C" w:rsidRDefault="00A9041C" w:rsidP="006B3E07">
                  <w:pPr>
                    <w:rPr>
                      <w:sz w:val="18"/>
                      <w:szCs w:val="18"/>
                    </w:rPr>
                  </w:pPr>
                  <w:r w:rsidRPr="00B7755C">
                    <w:rPr>
                      <w:sz w:val="18"/>
                      <w:szCs w:val="18"/>
                    </w:rPr>
                    <w:t xml:space="preserve">DEEMED </w:t>
                  </w:r>
                  <w:r>
                    <w:rPr>
                      <w:sz w:val="18"/>
                      <w:szCs w:val="18"/>
                    </w:rPr>
                    <w:t xml:space="preserve">  </w:t>
                  </w:r>
                  <w:r w:rsidRPr="00B7755C">
                    <w:rPr>
                      <w:sz w:val="18"/>
                      <w:szCs w:val="18"/>
                    </w:rPr>
                    <w:t>UNIVERSITY,</w:t>
                  </w:r>
                </w:p>
                <w:p w14:paraId="24C1F543" w14:textId="77777777" w:rsidR="00A9041C" w:rsidRPr="00B7755C" w:rsidRDefault="00A9041C" w:rsidP="006B3E07">
                  <w:pPr>
                    <w:rPr>
                      <w:sz w:val="18"/>
                      <w:szCs w:val="18"/>
                    </w:rPr>
                  </w:pPr>
                  <w:r w:rsidRPr="00B7755C">
                    <w:rPr>
                      <w:sz w:val="18"/>
                      <w:szCs w:val="18"/>
                    </w:rPr>
                    <w:t>COIMBATORE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2350" w:type="dxa"/>
                </w:tcPr>
                <w:p w14:paraId="3FEAC0EA" w14:textId="77777777" w:rsidR="00A9041C" w:rsidRPr="00F611C2" w:rsidRDefault="00A9041C" w:rsidP="006B3E07">
                  <w:pPr>
                    <w:rPr>
                      <w:sz w:val="18"/>
                      <w:szCs w:val="18"/>
                    </w:rPr>
                  </w:pPr>
                  <w:r w:rsidRPr="00F611C2">
                    <w:rPr>
                      <w:sz w:val="18"/>
                      <w:szCs w:val="18"/>
                    </w:rPr>
                    <w:t xml:space="preserve">B.E., ELECTRONICS </w:t>
                  </w:r>
                  <w:r>
                    <w:rPr>
                      <w:sz w:val="18"/>
                      <w:szCs w:val="18"/>
                    </w:rPr>
                    <w:t xml:space="preserve">    </w:t>
                  </w:r>
                  <w:proofErr w:type="gramStart"/>
                  <w:r w:rsidRPr="00F611C2">
                    <w:rPr>
                      <w:sz w:val="18"/>
                      <w:szCs w:val="18"/>
                    </w:rPr>
                    <w:t>ANDCOMMUNICATION  ENGINEERING</w:t>
                  </w:r>
                  <w:proofErr w:type="gramEnd"/>
                </w:p>
                <w:p w14:paraId="2BF7A5FA" w14:textId="77777777" w:rsidR="00A9041C" w:rsidRPr="00B7755C" w:rsidRDefault="00A9041C" w:rsidP="006B3E07"/>
              </w:tc>
              <w:tc>
                <w:tcPr>
                  <w:tcW w:w="1893" w:type="dxa"/>
                </w:tcPr>
                <w:p w14:paraId="56A740E9" w14:textId="77777777" w:rsidR="00A9041C" w:rsidRDefault="00A9041C" w:rsidP="006B3E07">
                  <w:r>
                    <w:t xml:space="preserve"> </w:t>
                  </w:r>
                </w:p>
                <w:p w14:paraId="6972035C" w14:textId="77777777" w:rsidR="00A9041C" w:rsidRPr="00F611C2" w:rsidRDefault="00A9041C" w:rsidP="006B3E07">
                  <w:pPr>
                    <w:rPr>
                      <w:sz w:val="18"/>
                      <w:szCs w:val="18"/>
                    </w:rPr>
                  </w:pPr>
                  <w:r>
                    <w:t xml:space="preserve">     </w:t>
                  </w:r>
                  <w:r w:rsidRPr="00F611C2">
                    <w:rPr>
                      <w:sz w:val="18"/>
                      <w:szCs w:val="18"/>
                    </w:rPr>
                    <w:t xml:space="preserve">2018 - 2022 </w:t>
                  </w:r>
                </w:p>
              </w:tc>
              <w:tc>
                <w:tcPr>
                  <w:tcW w:w="2029" w:type="dxa"/>
                </w:tcPr>
                <w:p w14:paraId="55F7BCA8" w14:textId="77777777" w:rsidR="00A9041C" w:rsidRDefault="00A9041C" w:rsidP="006B3E07"/>
                <w:p w14:paraId="1C0D69E0" w14:textId="77777777" w:rsidR="00A9041C" w:rsidRPr="00F611C2" w:rsidRDefault="00A9041C" w:rsidP="006B3E07">
                  <w:pPr>
                    <w:rPr>
                      <w:sz w:val="18"/>
                      <w:szCs w:val="18"/>
                    </w:rPr>
                  </w:pPr>
                  <w:r>
                    <w:t xml:space="preserve">    </w:t>
                  </w:r>
                  <w:r w:rsidRPr="00F611C2">
                    <w:rPr>
                      <w:sz w:val="18"/>
                      <w:szCs w:val="18"/>
                    </w:rPr>
                    <w:t>CGPA – 6.7</w:t>
                  </w:r>
                </w:p>
              </w:tc>
            </w:tr>
            <w:tr w:rsidR="00654041" w14:paraId="6A4D91AD" w14:textId="77777777" w:rsidTr="006B3E07">
              <w:trPr>
                <w:trHeight w:val="821"/>
              </w:trPr>
              <w:tc>
                <w:tcPr>
                  <w:tcW w:w="2111" w:type="dxa"/>
                </w:tcPr>
                <w:p w14:paraId="204B3D66" w14:textId="77777777" w:rsidR="00A9041C" w:rsidRDefault="00A9041C" w:rsidP="006B3E07">
                  <w:pPr>
                    <w:rPr>
                      <w:sz w:val="18"/>
                      <w:szCs w:val="18"/>
                    </w:rPr>
                  </w:pPr>
                  <w:r w:rsidRPr="00B7755C">
                    <w:rPr>
                      <w:sz w:val="18"/>
                      <w:szCs w:val="18"/>
                    </w:rPr>
                    <w:t>VIDYA</w:t>
                  </w:r>
                  <w:r>
                    <w:rPr>
                      <w:sz w:val="18"/>
                      <w:szCs w:val="18"/>
                    </w:rPr>
                    <w:t xml:space="preserve">A </w:t>
                  </w:r>
                  <w:r w:rsidRPr="00B7755C">
                    <w:rPr>
                      <w:sz w:val="18"/>
                      <w:szCs w:val="18"/>
                    </w:rPr>
                    <w:t xml:space="preserve">VIKAS MAT HR SEC SCHOOL, </w:t>
                  </w:r>
                  <w:r>
                    <w:rPr>
                      <w:sz w:val="18"/>
                      <w:szCs w:val="18"/>
                    </w:rPr>
                    <w:t>KARAMADAI,</w:t>
                  </w:r>
                </w:p>
                <w:p w14:paraId="017F4036" w14:textId="77777777" w:rsidR="00A9041C" w:rsidRPr="00B7755C" w:rsidRDefault="00A9041C" w:rsidP="006B3E0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COIMBATORE</w:t>
                  </w:r>
                </w:p>
              </w:tc>
              <w:tc>
                <w:tcPr>
                  <w:tcW w:w="2350" w:type="dxa"/>
                </w:tcPr>
                <w:p w14:paraId="09CEF60B" w14:textId="77777777" w:rsidR="00A9041C" w:rsidRDefault="00A9041C" w:rsidP="006B3E07">
                  <w:r w:rsidRPr="00B7755C">
                    <w:t xml:space="preserve">             </w:t>
                  </w:r>
                </w:p>
                <w:p w14:paraId="63C1ADBB" w14:textId="77777777" w:rsidR="00A9041C" w:rsidRPr="00F611C2" w:rsidRDefault="00A9041C" w:rsidP="006B3E07">
                  <w:pPr>
                    <w:rPr>
                      <w:sz w:val="18"/>
                      <w:szCs w:val="18"/>
                    </w:rPr>
                  </w:pPr>
                  <w:r w:rsidRPr="00F611C2">
                    <w:rPr>
                      <w:sz w:val="18"/>
                      <w:szCs w:val="18"/>
                    </w:rPr>
                    <w:t xml:space="preserve">             HSC</w:t>
                  </w:r>
                </w:p>
                <w:p w14:paraId="1832CAF2" w14:textId="77777777" w:rsidR="00A9041C" w:rsidRPr="00F611C2" w:rsidRDefault="00A9041C" w:rsidP="006B3E07">
                  <w:pPr>
                    <w:rPr>
                      <w:sz w:val="18"/>
                      <w:szCs w:val="18"/>
                    </w:rPr>
                  </w:pPr>
                  <w:r w:rsidRPr="00F611C2">
                    <w:rPr>
                      <w:sz w:val="18"/>
                      <w:szCs w:val="18"/>
                    </w:rPr>
                    <w:t xml:space="preserve">     (START BOARD) </w:t>
                  </w:r>
                </w:p>
                <w:p w14:paraId="6FA06633" w14:textId="77777777" w:rsidR="00A9041C" w:rsidRDefault="00A9041C" w:rsidP="006B3E07"/>
              </w:tc>
              <w:tc>
                <w:tcPr>
                  <w:tcW w:w="1893" w:type="dxa"/>
                </w:tcPr>
                <w:p w14:paraId="777DACE2" w14:textId="77777777" w:rsidR="00A9041C" w:rsidRDefault="00A9041C" w:rsidP="006B3E07">
                  <w:r>
                    <w:t xml:space="preserve">  </w:t>
                  </w:r>
                </w:p>
                <w:p w14:paraId="2B5E4BC5" w14:textId="77777777" w:rsidR="00A9041C" w:rsidRPr="00F611C2" w:rsidRDefault="00A9041C" w:rsidP="006B3E07">
                  <w:pPr>
                    <w:rPr>
                      <w:sz w:val="18"/>
                      <w:szCs w:val="18"/>
                    </w:rPr>
                  </w:pPr>
                  <w:r>
                    <w:t xml:space="preserve">      </w:t>
                  </w:r>
                  <w:r w:rsidRPr="00F611C2">
                    <w:rPr>
                      <w:sz w:val="18"/>
                      <w:szCs w:val="18"/>
                    </w:rPr>
                    <w:t xml:space="preserve">2016 - 2018  </w:t>
                  </w:r>
                </w:p>
              </w:tc>
              <w:tc>
                <w:tcPr>
                  <w:tcW w:w="2029" w:type="dxa"/>
                </w:tcPr>
                <w:p w14:paraId="5B8D8D2C" w14:textId="77777777" w:rsidR="00A9041C" w:rsidRDefault="00A9041C" w:rsidP="006B3E07"/>
                <w:p w14:paraId="606DAB32" w14:textId="77777777" w:rsidR="00A9041C" w:rsidRPr="00F611C2" w:rsidRDefault="00A9041C" w:rsidP="006B3E07">
                  <w:pPr>
                    <w:rPr>
                      <w:sz w:val="18"/>
                      <w:szCs w:val="18"/>
                    </w:rPr>
                  </w:pPr>
                  <w:r w:rsidRPr="00F611C2">
                    <w:rPr>
                      <w:sz w:val="18"/>
                      <w:szCs w:val="18"/>
                    </w:rPr>
                    <w:t xml:space="preserve">       57.7%</w:t>
                  </w:r>
                </w:p>
              </w:tc>
            </w:tr>
            <w:tr w:rsidR="00654041" w14:paraId="64AB23A2" w14:textId="77777777" w:rsidTr="006B3E07">
              <w:trPr>
                <w:trHeight w:val="890"/>
              </w:trPr>
              <w:tc>
                <w:tcPr>
                  <w:tcW w:w="2111" w:type="dxa"/>
                </w:tcPr>
                <w:p w14:paraId="3CDA84FF" w14:textId="77777777" w:rsidR="00A9041C" w:rsidRPr="00B7755C" w:rsidRDefault="00A9041C" w:rsidP="006B3E07">
                  <w:pPr>
                    <w:rPr>
                      <w:sz w:val="18"/>
                      <w:szCs w:val="18"/>
                    </w:rPr>
                  </w:pPr>
                  <w:r w:rsidRPr="00B7755C">
                    <w:rPr>
                      <w:sz w:val="18"/>
                      <w:szCs w:val="18"/>
                    </w:rPr>
                    <w:t>VIDYAA VIKAS MAT HR SEC SCHOOL</w:t>
                  </w:r>
                  <w:r>
                    <w:rPr>
                      <w:sz w:val="18"/>
                      <w:szCs w:val="18"/>
                    </w:rPr>
                    <w:t>,</w:t>
                  </w:r>
                  <w:r w:rsidRPr="00B7755C">
                    <w:rPr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B7755C">
                    <w:rPr>
                      <w:sz w:val="18"/>
                      <w:szCs w:val="18"/>
                    </w:rPr>
                    <w:t xml:space="preserve">KARAMADAI, </w:t>
                  </w:r>
                  <w:r>
                    <w:rPr>
                      <w:sz w:val="18"/>
                      <w:szCs w:val="18"/>
                    </w:rPr>
                    <w:t xml:space="preserve">  </w:t>
                  </w:r>
                  <w:proofErr w:type="gramEnd"/>
                  <w:r>
                    <w:rPr>
                      <w:sz w:val="18"/>
                      <w:szCs w:val="18"/>
                    </w:rPr>
                    <w:t xml:space="preserve">        COIMBATORE</w:t>
                  </w:r>
                </w:p>
                <w:p w14:paraId="262CFABD" w14:textId="77777777" w:rsidR="00A9041C" w:rsidRDefault="00A9041C" w:rsidP="006B3E07">
                  <w:r>
                    <w:t xml:space="preserve"> </w:t>
                  </w:r>
                </w:p>
              </w:tc>
              <w:tc>
                <w:tcPr>
                  <w:tcW w:w="2350" w:type="dxa"/>
                </w:tcPr>
                <w:p w14:paraId="269BDECE" w14:textId="77777777" w:rsidR="00A9041C" w:rsidRDefault="00A9041C" w:rsidP="006B3E07">
                  <w:pPr>
                    <w:rPr>
                      <w:sz w:val="18"/>
                      <w:szCs w:val="18"/>
                    </w:rPr>
                  </w:pPr>
                  <w:r w:rsidRPr="00B7755C">
                    <w:rPr>
                      <w:sz w:val="18"/>
                      <w:szCs w:val="18"/>
                    </w:rPr>
                    <w:t xml:space="preserve">             </w:t>
                  </w:r>
                </w:p>
                <w:p w14:paraId="44BF5CE0" w14:textId="77777777" w:rsidR="00A9041C" w:rsidRPr="00F611C2" w:rsidRDefault="00A9041C" w:rsidP="006B3E07">
                  <w:pPr>
                    <w:rPr>
                      <w:sz w:val="18"/>
                      <w:szCs w:val="18"/>
                    </w:rPr>
                  </w:pPr>
                  <w:r w:rsidRPr="00F611C2">
                    <w:rPr>
                      <w:sz w:val="18"/>
                      <w:szCs w:val="18"/>
                    </w:rPr>
                    <w:t xml:space="preserve">               SSLC</w:t>
                  </w:r>
                </w:p>
                <w:p w14:paraId="7C5AE79F" w14:textId="77777777" w:rsidR="00A9041C" w:rsidRDefault="00A9041C" w:rsidP="006B3E07">
                  <w:r w:rsidRPr="00F611C2">
                    <w:rPr>
                      <w:sz w:val="18"/>
                      <w:szCs w:val="18"/>
                    </w:rPr>
                    <w:t xml:space="preserve">      (START BOARD</w:t>
                  </w:r>
                  <w:r w:rsidRPr="00B7755C">
                    <w:rPr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893" w:type="dxa"/>
                </w:tcPr>
                <w:p w14:paraId="4674AE54" w14:textId="77777777" w:rsidR="00A9041C" w:rsidRDefault="00A9041C" w:rsidP="006B3E07"/>
                <w:p w14:paraId="0550B831" w14:textId="77777777" w:rsidR="00A9041C" w:rsidRPr="00F611C2" w:rsidRDefault="00A9041C" w:rsidP="006B3E07">
                  <w:pPr>
                    <w:rPr>
                      <w:sz w:val="18"/>
                      <w:szCs w:val="18"/>
                    </w:rPr>
                  </w:pPr>
                  <w:r>
                    <w:t xml:space="preserve">       </w:t>
                  </w:r>
                  <w:r w:rsidRPr="00F611C2">
                    <w:rPr>
                      <w:sz w:val="18"/>
                      <w:szCs w:val="18"/>
                    </w:rPr>
                    <w:t xml:space="preserve">2015 - 2016 </w:t>
                  </w:r>
                </w:p>
              </w:tc>
              <w:tc>
                <w:tcPr>
                  <w:tcW w:w="2029" w:type="dxa"/>
                </w:tcPr>
                <w:p w14:paraId="04B6E3F4" w14:textId="77777777" w:rsidR="00A9041C" w:rsidRDefault="00A9041C" w:rsidP="006B3E07"/>
                <w:p w14:paraId="7753CB4C" w14:textId="77777777" w:rsidR="00A9041C" w:rsidRPr="00F611C2" w:rsidRDefault="00A9041C" w:rsidP="006B3E07">
                  <w:pPr>
                    <w:rPr>
                      <w:sz w:val="18"/>
                      <w:szCs w:val="18"/>
                    </w:rPr>
                  </w:pPr>
                  <w:r w:rsidRPr="00F611C2">
                    <w:rPr>
                      <w:sz w:val="18"/>
                      <w:szCs w:val="18"/>
                    </w:rPr>
                    <w:t xml:space="preserve">        70.7%</w:t>
                  </w:r>
                </w:p>
              </w:tc>
            </w:tr>
          </w:tbl>
          <w:p w14:paraId="01DA7588" w14:textId="5E99EEDC" w:rsidR="00B22855" w:rsidRPr="00B22855" w:rsidRDefault="00B22855" w:rsidP="006B3E07">
            <w:pPr>
              <w:spacing w:line="240" w:lineRule="auto"/>
            </w:pPr>
          </w:p>
        </w:tc>
      </w:tr>
      <w:tr w:rsidR="0092565D" w14:paraId="3C856B0F" w14:textId="77777777" w:rsidTr="00654041">
        <w:trPr>
          <w:trHeight w:val="3566"/>
        </w:trPr>
        <w:tc>
          <w:tcPr>
            <w:tcW w:w="1335" w:type="dxa"/>
          </w:tcPr>
          <w:p w14:paraId="6409B3B1" w14:textId="3D16A1FD" w:rsidR="0056313C" w:rsidRDefault="002475DB" w:rsidP="006B3E07">
            <w:pPr>
              <w:pStyle w:val="Heading1"/>
              <w:spacing w:line="240" w:lineRule="auto"/>
              <w:jc w:val="left"/>
            </w:pPr>
            <w:r>
              <w:t>PROJECT WORK AND TRAINING:</w:t>
            </w:r>
          </w:p>
        </w:tc>
        <w:tc>
          <w:tcPr>
            <w:tcW w:w="321" w:type="dxa"/>
          </w:tcPr>
          <w:p w14:paraId="4D9430AC" w14:textId="77777777" w:rsidR="0056313C" w:rsidRDefault="0056313C" w:rsidP="006B3E07">
            <w:pPr>
              <w:spacing w:line="240" w:lineRule="auto"/>
            </w:pPr>
          </w:p>
          <w:p w14:paraId="20C50737" w14:textId="77777777" w:rsidR="003F7AB3" w:rsidRPr="003F7AB3" w:rsidRDefault="003F7AB3" w:rsidP="006B3E07">
            <w:pPr>
              <w:spacing w:line="240" w:lineRule="auto"/>
            </w:pPr>
          </w:p>
          <w:p w14:paraId="789F6331" w14:textId="77777777" w:rsidR="003F7AB3" w:rsidRPr="003F7AB3" w:rsidRDefault="003F7AB3" w:rsidP="006B3E07">
            <w:pPr>
              <w:spacing w:line="240" w:lineRule="auto"/>
            </w:pPr>
          </w:p>
          <w:p w14:paraId="633F7DD7" w14:textId="15AD359B" w:rsidR="003F7AB3" w:rsidRPr="003F7AB3" w:rsidRDefault="003F7AB3" w:rsidP="006B3E07">
            <w:pPr>
              <w:spacing w:line="240" w:lineRule="auto"/>
            </w:pPr>
          </w:p>
        </w:tc>
        <w:tc>
          <w:tcPr>
            <w:tcW w:w="8747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436861535"/>
              <w15:color w:val="C0C0C0"/>
              <w15:repeatingSection/>
            </w:sdtPr>
            <w:sdtEndPr>
              <w:rPr>
                <w:rFonts w:eastAsiaTheme="minorHAnsi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18"/>
                    <w:szCs w:val="18"/>
                    <w14:ligatures w14:val="none"/>
                  </w:rPr>
                  <w:id w:val="221802691"/>
                  <w:placeholder>
                    <w:docPart w:val="CAAA78BBA0AA453497C44AD2958F621B"/>
                  </w:placeholder>
                  <w15:color w:val="C0C0C0"/>
                  <w15:repeatingSectionItem/>
                </w:sdtPr>
                <w:sdtEndPr>
                  <w:rPr>
                    <w:rFonts w:eastAsiaTheme="minorHAnsi"/>
                    <w:sz w:val="20"/>
                    <w:szCs w:val="20"/>
                  </w:rPr>
                </w:sdtEndPr>
                <w:sdtContent>
                  <w:p w14:paraId="15CB9A91" w14:textId="260559A8" w:rsidR="0056313C" w:rsidRPr="00DE3B51" w:rsidRDefault="002475DB" w:rsidP="006B3E07">
                    <w:pPr>
                      <w:pStyle w:val="Heading2"/>
                      <w:spacing w:line="240" w:lineRule="auto"/>
                      <w:rPr>
                        <w:sz w:val="18"/>
                        <w:szCs w:val="18"/>
                      </w:rPr>
                    </w:pPr>
                    <w:r w:rsidRPr="00DE3B51">
                      <w:rPr>
                        <w:sz w:val="18"/>
                        <w:szCs w:val="18"/>
                      </w:rPr>
                      <w:t>PROJRCT WORKS-</w:t>
                    </w:r>
                  </w:p>
                  <w:p w14:paraId="3EF57103" w14:textId="460FF267" w:rsidR="0056313C" w:rsidRPr="00DE3B51" w:rsidRDefault="003F7AB3" w:rsidP="006B3E07">
                    <w:pPr>
                      <w:pStyle w:val="ResumeText"/>
                      <w:numPr>
                        <w:ilvl w:val="0"/>
                        <w:numId w:val="3"/>
                      </w:numPr>
                      <w:spacing w:line="240" w:lineRule="auto"/>
                      <w:rPr>
                        <w:sz w:val="18"/>
                        <w:szCs w:val="18"/>
                      </w:rPr>
                    </w:pPr>
                    <w:r w:rsidRPr="00DE3B51">
                      <w:rPr>
                        <w:sz w:val="18"/>
                        <w:szCs w:val="18"/>
                      </w:rPr>
                      <w:t>2</w:t>
                    </w:r>
                    <w:r w:rsidRPr="00DE3B51">
                      <w:rPr>
                        <w:sz w:val="18"/>
                        <w:szCs w:val="18"/>
                        <w:vertAlign w:val="superscript"/>
                      </w:rPr>
                      <w:t>ND</w:t>
                    </w:r>
                    <w:r w:rsidRPr="00DE3B51">
                      <w:rPr>
                        <w:sz w:val="18"/>
                        <w:szCs w:val="18"/>
                      </w:rPr>
                      <w:t xml:space="preserve"> Year – Water Level Indicator</w:t>
                    </w:r>
                  </w:p>
                  <w:p w14:paraId="6CD340F7" w14:textId="1BDB4EAD" w:rsidR="003F7AB3" w:rsidRPr="00DE3B51" w:rsidRDefault="003F7AB3" w:rsidP="006B3E07">
                    <w:pPr>
                      <w:pStyle w:val="ResumeText"/>
                      <w:numPr>
                        <w:ilvl w:val="0"/>
                        <w:numId w:val="3"/>
                      </w:numPr>
                      <w:spacing w:line="240" w:lineRule="auto"/>
                      <w:rPr>
                        <w:sz w:val="18"/>
                        <w:szCs w:val="18"/>
                      </w:rPr>
                    </w:pPr>
                    <w:r w:rsidRPr="00DE3B51">
                      <w:rPr>
                        <w:sz w:val="18"/>
                        <w:szCs w:val="18"/>
                      </w:rPr>
                      <w:t>3</w:t>
                    </w:r>
                    <w:r w:rsidRPr="00DE3B51">
                      <w:rPr>
                        <w:sz w:val="18"/>
                        <w:szCs w:val="18"/>
                        <w:vertAlign w:val="superscript"/>
                      </w:rPr>
                      <w:t>rd</w:t>
                    </w:r>
                    <w:r w:rsidRPr="00DE3B51">
                      <w:rPr>
                        <w:sz w:val="18"/>
                        <w:szCs w:val="18"/>
                      </w:rPr>
                      <w:t xml:space="preserve"> Year – Baby Monitoring System </w:t>
                    </w:r>
                  </w:p>
                  <w:p w14:paraId="4765F247" w14:textId="5B4C5909" w:rsidR="003F7AB3" w:rsidRPr="00DE3B51" w:rsidRDefault="003F7AB3" w:rsidP="006B3E07">
                    <w:pPr>
                      <w:pStyle w:val="ResumeText"/>
                      <w:numPr>
                        <w:ilvl w:val="0"/>
                        <w:numId w:val="3"/>
                      </w:numPr>
                      <w:spacing w:line="240" w:lineRule="auto"/>
                      <w:rPr>
                        <w:sz w:val="18"/>
                        <w:szCs w:val="18"/>
                      </w:rPr>
                    </w:pPr>
                    <w:r w:rsidRPr="00DE3B51">
                      <w:rPr>
                        <w:sz w:val="18"/>
                        <w:szCs w:val="18"/>
                      </w:rPr>
                      <w:t>4</w:t>
                    </w:r>
                    <w:r w:rsidRPr="00DE3B51">
                      <w:rPr>
                        <w:sz w:val="18"/>
                        <w:szCs w:val="18"/>
                        <w:vertAlign w:val="superscript"/>
                      </w:rPr>
                      <w:t>th</w:t>
                    </w:r>
                    <w:r w:rsidRPr="00DE3B51">
                      <w:rPr>
                        <w:sz w:val="18"/>
                        <w:szCs w:val="18"/>
                      </w:rPr>
                      <w:t xml:space="preserve"> Year – Alert and Monitoring System for Sea Divers Through Underwater Communication Using GPS</w:t>
                    </w:r>
                  </w:p>
                  <w:p w14:paraId="20D90EF7" w14:textId="77777777" w:rsidR="00DE3B51" w:rsidRDefault="003F7AB3" w:rsidP="006B3E07">
                    <w:pPr>
                      <w:spacing w:line="240" w:lineRule="auto"/>
                      <w:rPr>
                        <w:b/>
                        <w:bCs/>
                        <w:sz w:val="18"/>
                        <w:szCs w:val="18"/>
                      </w:rPr>
                    </w:pPr>
                    <w:r w:rsidRPr="00DE3B51">
                      <w:rPr>
                        <w:rFonts w:asciiTheme="majorHAnsi" w:hAnsiTheme="majorHAnsi" w:cstheme="majorHAnsi"/>
                        <w:b/>
                        <w:bCs/>
                        <w:sz w:val="18"/>
                        <w:szCs w:val="18"/>
                      </w:rPr>
                      <w:t>INTERNSHIP TRAINING</w:t>
                    </w:r>
                    <w:r w:rsidRPr="00DE3B51">
                      <w:rPr>
                        <w:b/>
                        <w:bCs/>
                        <w:sz w:val="18"/>
                        <w:szCs w:val="18"/>
                      </w:rPr>
                      <w:t>-</w:t>
                    </w:r>
                  </w:p>
                  <w:p w14:paraId="5AC2C249" w14:textId="77777777" w:rsidR="00DE3B51" w:rsidRDefault="00DE3B51" w:rsidP="006B3E07">
                    <w:pPr>
                      <w:pStyle w:val="ListParagraph"/>
                      <w:numPr>
                        <w:ilvl w:val="0"/>
                        <w:numId w:val="6"/>
                      </w:numPr>
                      <w:spacing w:line="240" w:lineRule="auto"/>
                      <w:rPr>
                        <w:sz w:val="18"/>
                        <w:szCs w:val="18"/>
                      </w:rPr>
                    </w:pPr>
                    <w:r w:rsidRPr="00DE3B51">
                      <w:rPr>
                        <w:sz w:val="18"/>
                        <w:szCs w:val="18"/>
                      </w:rPr>
                      <w:t>2021</w:t>
                    </w:r>
                    <w:r>
                      <w:rPr>
                        <w:sz w:val="18"/>
                        <w:szCs w:val="18"/>
                      </w:rPr>
                      <w:t xml:space="preserve"> | Appin technologies – online internship program on Digital Marketing.</w:t>
                    </w:r>
                  </w:p>
                  <w:p w14:paraId="23FDC5F4" w14:textId="77777777" w:rsidR="00A9041C" w:rsidRDefault="00DE3B51" w:rsidP="006B3E07">
                    <w:pPr>
                      <w:pStyle w:val="ListParagraph"/>
                      <w:numPr>
                        <w:ilvl w:val="0"/>
                        <w:numId w:val="6"/>
                      </w:numPr>
                      <w:spacing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2020 |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EdGate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technologies – online internship program on Advanced Embedded System Design </w:t>
                    </w:r>
                  </w:p>
                  <w:p w14:paraId="025F1E4B" w14:textId="599FEA8B" w:rsidR="00C10C0C" w:rsidRPr="00A9041C" w:rsidRDefault="00DE3B51" w:rsidP="006B3E07">
                    <w:pPr>
                      <w:pStyle w:val="ListParagraph"/>
                      <w:spacing w:line="240" w:lineRule="auto"/>
                      <w:rPr>
                        <w:sz w:val="18"/>
                        <w:szCs w:val="18"/>
                      </w:rPr>
                    </w:pPr>
                    <w:proofErr w:type="gramStart"/>
                    <w:r w:rsidRPr="00A9041C">
                      <w:rPr>
                        <w:sz w:val="18"/>
                        <w:szCs w:val="18"/>
                      </w:rPr>
                      <w:t xml:space="preserve">Using </w:t>
                    </w:r>
                    <w:r w:rsidR="00A9041C" w:rsidRPr="00A9041C"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A9041C">
                      <w:rPr>
                        <w:sz w:val="18"/>
                        <w:szCs w:val="18"/>
                      </w:rPr>
                      <w:t>Tiva</w:t>
                    </w:r>
                    <w:proofErr w:type="spellEnd"/>
                    <w:proofErr w:type="gramEnd"/>
                    <w:r w:rsidRPr="00A9041C">
                      <w:rPr>
                        <w:sz w:val="18"/>
                        <w:szCs w:val="18"/>
                      </w:rPr>
                      <w:t xml:space="preserve"> C</w:t>
                    </w:r>
                    <w:r w:rsidR="00C10C0C" w:rsidRPr="00A9041C">
                      <w:rPr>
                        <w:sz w:val="18"/>
                        <w:szCs w:val="18"/>
                      </w:rPr>
                      <w:t xml:space="preserve"> Series Microcontroller using Texas University.</w:t>
                    </w:r>
                  </w:p>
                  <w:p w14:paraId="716D49C4" w14:textId="010B704C" w:rsidR="00C10C0C" w:rsidRDefault="00C10C0C" w:rsidP="006B3E07">
                    <w:pPr>
                      <w:spacing w:line="240" w:lineRule="auto"/>
                      <w:rPr>
                        <w:b/>
                        <w:bCs/>
                        <w:sz w:val="18"/>
                        <w:szCs w:val="18"/>
                      </w:rPr>
                    </w:pPr>
                    <w:r w:rsidRPr="00C10C0C">
                      <w:rPr>
                        <w:b/>
                        <w:bCs/>
                        <w:sz w:val="18"/>
                        <w:szCs w:val="18"/>
                      </w:rPr>
                      <w:t>INDUSTRIAL VISIT-</w:t>
                    </w:r>
                  </w:p>
                  <w:p w14:paraId="2EDFC391" w14:textId="66747456" w:rsidR="00C10C0C" w:rsidRDefault="00C10C0C" w:rsidP="006B3E07">
                    <w:pPr>
                      <w:pStyle w:val="ListParagraph"/>
                      <w:numPr>
                        <w:ilvl w:val="0"/>
                        <w:numId w:val="7"/>
                      </w:numPr>
                      <w:spacing w:line="240" w:lineRule="auto"/>
                      <w:rPr>
                        <w:sz w:val="18"/>
                        <w:szCs w:val="18"/>
                      </w:rPr>
                    </w:pPr>
                    <w:r w:rsidRPr="00C10C0C">
                      <w:rPr>
                        <w:sz w:val="18"/>
                        <w:szCs w:val="18"/>
                      </w:rPr>
                      <w:t>2019</w:t>
                    </w:r>
                    <w:r>
                      <w:rPr>
                        <w:sz w:val="18"/>
                        <w:szCs w:val="18"/>
                      </w:rPr>
                      <w:t xml:space="preserve"> | Bangalore – Industrial Visit Advanced Electronic System </w:t>
                    </w:r>
                  </w:p>
                  <w:p w14:paraId="1C9FEB33" w14:textId="6F4BC864" w:rsidR="00C10C0C" w:rsidRDefault="00C10C0C" w:rsidP="006B3E07">
                    <w:pPr>
                      <w:pStyle w:val="ListParagraph"/>
                      <w:numPr>
                        <w:ilvl w:val="0"/>
                        <w:numId w:val="7"/>
                      </w:numPr>
                      <w:spacing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2022 | Bangalore</w:t>
                    </w:r>
                    <w:r w:rsidR="00A9041C">
                      <w:rPr>
                        <w:sz w:val="18"/>
                        <w:szCs w:val="18"/>
                      </w:rPr>
                      <w:t xml:space="preserve"> </w:t>
                    </w:r>
                    <w:proofErr w:type="gramStart"/>
                    <w:r>
                      <w:rPr>
                        <w:sz w:val="18"/>
                        <w:szCs w:val="18"/>
                      </w:rPr>
                      <w:t>-  Industrial</w:t>
                    </w:r>
                    <w:proofErr w:type="gramEnd"/>
                    <w:r>
                      <w:rPr>
                        <w:sz w:val="18"/>
                        <w:szCs w:val="18"/>
                      </w:rPr>
                      <w:t xml:space="preserve"> Visit to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E</w:t>
                    </w:r>
                    <w:r w:rsidR="00A9041C">
                      <w:rPr>
                        <w:sz w:val="18"/>
                        <w:szCs w:val="18"/>
                      </w:rPr>
                      <w:t>dgate</w:t>
                    </w:r>
                    <w:proofErr w:type="spellEnd"/>
                    <w:r w:rsidR="00A9041C">
                      <w:rPr>
                        <w:sz w:val="18"/>
                        <w:szCs w:val="18"/>
                      </w:rPr>
                      <w:t xml:space="preserve"> Technologies</w:t>
                    </w:r>
                  </w:p>
                  <w:p w14:paraId="5414C990" w14:textId="3EC7CB87" w:rsidR="0056313C" w:rsidRPr="00B22855" w:rsidRDefault="00A9041C" w:rsidP="006B3E07">
                    <w:pPr>
                      <w:pStyle w:val="ListParagraph"/>
                      <w:numPr>
                        <w:ilvl w:val="0"/>
                        <w:numId w:val="7"/>
                      </w:numPr>
                      <w:spacing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2022 | Bangalore </w:t>
                    </w:r>
                    <w:proofErr w:type="gramStart"/>
                    <w:r>
                      <w:rPr>
                        <w:sz w:val="18"/>
                        <w:szCs w:val="18"/>
                      </w:rPr>
                      <w:t>-  Industrial</w:t>
                    </w:r>
                    <w:proofErr w:type="gramEnd"/>
                    <w:r>
                      <w:rPr>
                        <w:sz w:val="18"/>
                        <w:szCs w:val="18"/>
                      </w:rPr>
                      <w:t xml:space="preserve"> Visit to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Leepra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Technolog</w:t>
                    </w:r>
                    <w:r w:rsidR="00B22855">
                      <w:rPr>
                        <w:sz w:val="18"/>
                        <w:szCs w:val="18"/>
                      </w:rPr>
                      <w:t>ies</w:t>
                    </w:r>
                  </w:p>
                </w:sdtContent>
              </w:sdt>
            </w:sdtContent>
          </w:sdt>
        </w:tc>
      </w:tr>
      <w:tr w:rsidR="0092565D" w14:paraId="05D5FA38" w14:textId="77777777" w:rsidTr="00654041">
        <w:trPr>
          <w:trHeight w:val="1300"/>
        </w:trPr>
        <w:tc>
          <w:tcPr>
            <w:tcW w:w="1335" w:type="dxa"/>
          </w:tcPr>
          <w:p w14:paraId="1F8C5AEA" w14:textId="10FD895D" w:rsidR="0056313C" w:rsidRDefault="001E10A8" w:rsidP="006B3E07">
            <w:pPr>
              <w:pStyle w:val="Heading1"/>
              <w:tabs>
                <w:tab w:val="right" w:pos="1579"/>
              </w:tabs>
              <w:spacing w:line="276" w:lineRule="auto"/>
              <w:jc w:val="left"/>
            </w:pPr>
            <w:r>
              <w:lastRenderedPageBreak/>
              <w:t>SOFTWA</w:t>
            </w:r>
            <w:r w:rsidR="00B22855">
              <w:t>re skill</w:t>
            </w:r>
            <w:r>
              <w:t xml:space="preserve"> SET    </w:t>
            </w:r>
            <w:r>
              <w:tab/>
            </w:r>
          </w:p>
          <w:p w14:paraId="6568FECE" w14:textId="668886D1" w:rsidR="00B22855" w:rsidRPr="00B22855" w:rsidRDefault="00B22855" w:rsidP="006B3E07">
            <w:pPr>
              <w:spacing w:line="276" w:lineRule="auto"/>
            </w:pPr>
          </w:p>
        </w:tc>
        <w:tc>
          <w:tcPr>
            <w:tcW w:w="321" w:type="dxa"/>
          </w:tcPr>
          <w:p w14:paraId="0804154F" w14:textId="77777777" w:rsidR="0056313C" w:rsidRDefault="0056313C" w:rsidP="006B3E07">
            <w:pPr>
              <w:spacing w:line="276" w:lineRule="auto"/>
            </w:pPr>
          </w:p>
        </w:tc>
        <w:tc>
          <w:tcPr>
            <w:tcW w:w="8747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762139508"/>
              <w15:color w:val="C0C0C0"/>
              <w15:repeatingSection/>
            </w:sdtPr>
            <w:sdtEndPr>
              <w:rPr>
                <w:rFonts w:eastAsiaTheme="minorHAnsi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18"/>
                    <w:szCs w:val="18"/>
                    <w14:ligatures w14:val="none"/>
                  </w:rPr>
                  <w:id w:val="-1878695744"/>
                  <w:placeholder>
                    <w:docPart w:val="7D6A2129EAE0487FAE00D934525200B6"/>
                  </w:placeholder>
                  <w15:color w:val="C0C0C0"/>
                  <w15:repeatingSectionItem/>
                </w:sdtPr>
                <w:sdtEndPr>
                  <w:rPr>
                    <w:rFonts w:eastAsiaTheme="minorHAnsi"/>
                    <w:sz w:val="20"/>
                    <w:szCs w:val="20"/>
                  </w:rPr>
                </w:sdtEndPr>
                <w:sdtContent>
                  <w:p w14:paraId="0213B5D7" w14:textId="4BAB8B19" w:rsidR="00B22855" w:rsidRPr="00B22855" w:rsidRDefault="00B22855" w:rsidP="006B3E07">
                    <w:pPr>
                      <w:pStyle w:val="Heading2"/>
                      <w:spacing w:line="276" w:lineRule="auto"/>
                      <w:rPr>
                        <w:sz w:val="18"/>
                        <w:szCs w:val="18"/>
                      </w:rPr>
                    </w:pPr>
                  </w:p>
                  <w:p w14:paraId="4933AA8F" w14:textId="77777777" w:rsidR="00B22855" w:rsidRDefault="00B22855" w:rsidP="006B3E07">
                    <w:pPr>
                      <w:pStyle w:val="ListParagraph"/>
                      <w:numPr>
                        <w:ilvl w:val="0"/>
                        <w:numId w:val="9"/>
                      </w:numPr>
                      <w:spacing w:line="276" w:lineRule="auto"/>
                      <w:rPr>
                        <w:sz w:val="18"/>
                        <w:szCs w:val="18"/>
                      </w:rPr>
                    </w:pPr>
                    <w:r w:rsidRPr="00066591">
                      <w:rPr>
                        <w:sz w:val="18"/>
                        <w:szCs w:val="18"/>
                      </w:rPr>
                      <w:t>Lan</w:t>
                    </w:r>
                    <w:r>
                      <w:rPr>
                        <w:sz w:val="18"/>
                        <w:szCs w:val="18"/>
                      </w:rPr>
                      <w:t xml:space="preserve">guages                </w:t>
                    </w:r>
                    <w:proofErr w:type="gramStart"/>
                    <w:r>
                      <w:rPr>
                        <w:sz w:val="18"/>
                        <w:szCs w:val="18"/>
                      </w:rPr>
                      <w:t xml:space="preserve">  :</w:t>
                    </w:r>
                    <w:proofErr w:type="gramEnd"/>
                    <w:r>
                      <w:rPr>
                        <w:sz w:val="18"/>
                        <w:szCs w:val="18"/>
                      </w:rPr>
                      <w:t xml:space="preserve">  Networking, C programming</w:t>
                    </w:r>
                  </w:p>
                  <w:p w14:paraId="5E23054B" w14:textId="77777777" w:rsidR="00B22855" w:rsidRDefault="00B22855" w:rsidP="006B3E07">
                    <w:pPr>
                      <w:pStyle w:val="ListParagraph"/>
                      <w:numPr>
                        <w:ilvl w:val="0"/>
                        <w:numId w:val="9"/>
                      </w:numPr>
                      <w:spacing w:line="276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Simulation                </w:t>
                    </w:r>
                    <w:proofErr w:type="gramStart"/>
                    <w:r>
                      <w:rPr>
                        <w:sz w:val="18"/>
                        <w:szCs w:val="18"/>
                      </w:rPr>
                      <w:t xml:space="preserve">  :</w:t>
                    </w:r>
                    <w:proofErr w:type="gramEnd"/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Matlab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>, Cisco Packet Tracer(CPT)</w:t>
                    </w:r>
                  </w:p>
                  <w:p w14:paraId="008EFAD2" w14:textId="77777777" w:rsidR="00B22855" w:rsidRDefault="00B22855" w:rsidP="006B3E07">
                    <w:pPr>
                      <w:pStyle w:val="ListParagraph"/>
                      <w:numPr>
                        <w:ilvl w:val="0"/>
                        <w:numId w:val="9"/>
                      </w:numPr>
                      <w:spacing w:line="276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Packages                   </w:t>
                    </w:r>
                    <w:proofErr w:type="gramStart"/>
                    <w:r>
                      <w:rPr>
                        <w:sz w:val="18"/>
                        <w:szCs w:val="18"/>
                      </w:rPr>
                      <w:t xml:space="preserve">  :</w:t>
                    </w:r>
                    <w:proofErr w:type="gramEnd"/>
                    <w:r>
                      <w:rPr>
                        <w:sz w:val="18"/>
                        <w:szCs w:val="18"/>
                      </w:rPr>
                      <w:t xml:space="preserve"> Microsoft Office(Word,  Excel, Access,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Powerpoint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) </w:t>
                    </w:r>
                  </w:p>
                  <w:p w14:paraId="0F2126B0" w14:textId="2624F7F9" w:rsidR="0056313C" w:rsidRPr="00B22855" w:rsidRDefault="00B22855" w:rsidP="006B3E07">
                    <w:pPr>
                      <w:pStyle w:val="ListParagraph"/>
                      <w:numPr>
                        <w:ilvl w:val="0"/>
                        <w:numId w:val="9"/>
                      </w:numPr>
                      <w:spacing w:line="276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Operating system   </w:t>
                    </w:r>
                    <w:proofErr w:type="gramStart"/>
                    <w:r>
                      <w:rPr>
                        <w:sz w:val="18"/>
                        <w:szCs w:val="18"/>
                      </w:rPr>
                      <w:t xml:space="preserve">  :</w:t>
                    </w:r>
                    <w:proofErr w:type="gramEnd"/>
                    <w:r>
                      <w:rPr>
                        <w:sz w:val="18"/>
                        <w:szCs w:val="18"/>
                      </w:rPr>
                      <w:t xml:space="preserve"> Microsoft Window</w:t>
                    </w:r>
                  </w:p>
                </w:sdtContent>
              </w:sdt>
            </w:sdtContent>
          </w:sdt>
        </w:tc>
      </w:tr>
      <w:tr w:rsidR="0092565D" w14:paraId="55D97360" w14:textId="77777777" w:rsidTr="00654041">
        <w:trPr>
          <w:trHeight w:val="2146"/>
        </w:trPr>
        <w:tc>
          <w:tcPr>
            <w:tcW w:w="1335" w:type="dxa"/>
          </w:tcPr>
          <w:p w14:paraId="521DEBEB" w14:textId="77777777" w:rsidR="0056313C" w:rsidRDefault="00B22855" w:rsidP="006B3E07">
            <w:pPr>
              <w:pStyle w:val="Heading1"/>
              <w:spacing w:line="276" w:lineRule="auto"/>
              <w:jc w:val="left"/>
            </w:pPr>
            <w:r>
              <w:t xml:space="preserve">certification      </w:t>
            </w:r>
          </w:p>
          <w:p w14:paraId="7CECE65F" w14:textId="6B09B460" w:rsidR="00B22855" w:rsidRPr="00B22855" w:rsidRDefault="00B22855" w:rsidP="006B3E07">
            <w:pPr>
              <w:pStyle w:val="ListParagraph"/>
              <w:spacing w:line="276" w:lineRule="auto"/>
            </w:pPr>
          </w:p>
        </w:tc>
        <w:tc>
          <w:tcPr>
            <w:tcW w:w="321" w:type="dxa"/>
          </w:tcPr>
          <w:p w14:paraId="274EB4E9" w14:textId="77777777" w:rsidR="0056313C" w:rsidRDefault="0056313C" w:rsidP="006B3E07">
            <w:pPr>
              <w:spacing w:line="276" w:lineRule="auto"/>
            </w:pPr>
          </w:p>
        </w:tc>
        <w:tc>
          <w:tcPr>
            <w:tcW w:w="8747" w:type="dxa"/>
          </w:tcPr>
          <w:p w14:paraId="6ED084C9" w14:textId="77777777" w:rsidR="00926C43" w:rsidRDefault="00926C43" w:rsidP="006B3E07">
            <w:pPr>
              <w:pStyle w:val="ListParagraph"/>
              <w:numPr>
                <w:ilvl w:val="0"/>
                <w:numId w:val="16"/>
              </w:numPr>
              <w:spacing w:line="276" w:lineRule="auto"/>
            </w:pPr>
            <w:r>
              <w:t xml:space="preserve">Published a paper titled on </w:t>
            </w:r>
            <w:proofErr w:type="gramStart"/>
            <w:r>
              <w:t>“ Alert</w:t>
            </w:r>
            <w:proofErr w:type="gramEnd"/>
            <w:r>
              <w:t xml:space="preserve"> and monitoring system for sea divers through underwater communication </w:t>
            </w:r>
            <w:r w:rsidR="00E9159C">
              <w:t>using GPS”, in 6</w:t>
            </w:r>
            <w:r w:rsidR="00E9159C" w:rsidRPr="00E9159C">
              <w:rPr>
                <w:vertAlign w:val="superscript"/>
              </w:rPr>
              <w:t>th</w:t>
            </w:r>
            <w:r w:rsidR="00E9159C">
              <w:t xml:space="preserve"> International Conference </w:t>
            </w:r>
            <w:r w:rsidR="008D6C74">
              <w:t>on Trends in Electronics and Informatics</w:t>
            </w:r>
            <w:r w:rsidR="00E9159C">
              <w:t xml:space="preserve"> (I</w:t>
            </w:r>
            <w:r w:rsidR="008D6C74">
              <w:t>COEI</w:t>
            </w:r>
            <w:r w:rsidR="00E9159C">
              <w:t>) with valid certification in 2022</w:t>
            </w:r>
            <w:r w:rsidR="008D6C74">
              <w:t>.</w:t>
            </w:r>
          </w:p>
          <w:p w14:paraId="72928DC2" w14:textId="77777777" w:rsidR="008D6C74" w:rsidRDefault="008D6C74" w:rsidP="006B3E07">
            <w:pPr>
              <w:pStyle w:val="ListParagraph"/>
              <w:numPr>
                <w:ilvl w:val="0"/>
                <w:numId w:val="16"/>
              </w:numPr>
              <w:spacing w:line="276" w:lineRule="auto"/>
            </w:pPr>
            <w:r>
              <w:t xml:space="preserve">Completed </w:t>
            </w:r>
            <w:proofErr w:type="gramStart"/>
            <w:r>
              <w:t>“ Principles</w:t>
            </w:r>
            <w:proofErr w:type="gramEnd"/>
            <w:r>
              <w:t xml:space="preserve"> of Management” course in NPTEL by Indian Institute of Technology Kharagpur with valid certification in 2021</w:t>
            </w:r>
          </w:p>
          <w:p w14:paraId="117F25CA" w14:textId="7151A9B9" w:rsidR="008D6C74" w:rsidRPr="00926C43" w:rsidRDefault="008D6C74" w:rsidP="006B3E07">
            <w:pPr>
              <w:pStyle w:val="ListParagraph"/>
              <w:numPr>
                <w:ilvl w:val="0"/>
                <w:numId w:val="16"/>
              </w:numPr>
              <w:spacing w:line="276" w:lineRule="auto"/>
            </w:pPr>
            <w:r>
              <w:t xml:space="preserve">Completed online Certification courses in Coursera </w:t>
            </w:r>
            <w:proofErr w:type="gramStart"/>
            <w:r>
              <w:t>( Technical</w:t>
            </w:r>
            <w:proofErr w:type="gramEnd"/>
            <w:r>
              <w:t xml:space="preserve"> support Fundamentals),solo</w:t>
            </w:r>
            <w:r w:rsidR="0092565D">
              <w:t xml:space="preserve"> learn ( C programming), Udemy (  basic C programming)</w:t>
            </w:r>
          </w:p>
        </w:tc>
      </w:tr>
      <w:tr w:rsidR="0092565D" w14:paraId="43B6172B" w14:textId="77777777" w:rsidTr="00654041">
        <w:trPr>
          <w:trHeight w:val="1121"/>
        </w:trPr>
        <w:tc>
          <w:tcPr>
            <w:tcW w:w="1335" w:type="dxa"/>
          </w:tcPr>
          <w:p w14:paraId="122BFE2C" w14:textId="42BB38F4" w:rsidR="0056313C" w:rsidRDefault="0092565D" w:rsidP="006B3E07">
            <w:pPr>
              <w:pStyle w:val="Heading1"/>
              <w:spacing w:line="276" w:lineRule="auto"/>
              <w:jc w:val="both"/>
            </w:pPr>
            <w:r>
              <w:t>extra curricular activities</w:t>
            </w:r>
          </w:p>
        </w:tc>
        <w:tc>
          <w:tcPr>
            <w:tcW w:w="321" w:type="dxa"/>
          </w:tcPr>
          <w:p w14:paraId="3CC29EB9" w14:textId="77777777" w:rsidR="0056313C" w:rsidRDefault="0056313C" w:rsidP="006B3E07">
            <w:pPr>
              <w:spacing w:line="276" w:lineRule="auto"/>
            </w:pPr>
          </w:p>
        </w:tc>
        <w:tc>
          <w:tcPr>
            <w:tcW w:w="8747" w:type="dxa"/>
          </w:tcPr>
          <w:p w14:paraId="20C009CF" w14:textId="77777777" w:rsidR="0056313C" w:rsidRDefault="0092565D" w:rsidP="006B3E07">
            <w:pPr>
              <w:pStyle w:val="ResumeText"/>
              <w:numPr>
                <w:ilvl w:val="0"/>
                <w:numId w:val="17"/>
              </w:numPr>
              <w:spacing w:line="276" w:lineRule="auto"/>
            </w:pPr>
            <w:r>
              <w:t>Completed value Adder course in Screen Printing in 2019</w:t>
            </w:r>
          </w:p>
          <w:p w14:paraId="114FF6A7" w14:textId="3BB5163C" w:rsidR="0092565D" w:rsidRDefault="0092565D" w:rsidP="006B3E07">
            <w:pPr>
              <w:pStyle w:val="ResumeText"/>
              <w:numPr>
                <w:ilvl w:val="0"/>
                <w:numId w:val="17"/>
              </w:numPr>
              <w:spacing w:line="276" w:lineRule="auto"/>
            </w:pPr>
            <w:r>
              <w:t xml:space="preserve">Serviced in 10 days camp of </w:t>
            </w:r>
            <w:proofErr w:type="gramStart"/>
            <w:r>
              <w:t>NSS( National</w:t>
            </w:r>
            <w:proofErr w:type="gramEnd"/>
            <w:r>
              <w:t xml:space="preserve"> Service Scheme) Activity</w:t>
            </w:r>
          </w:p>
        </w:tc>
      </w:tr>
      <w:tr w:rsidR="0092565D" w14:paraId="0364B1DB" w14:textId="77777777" w:rsidTr="00654041">
        <w:trPr>
          <w:trHeight w:val="1514"/>
        </w:trPr>
        <w:tc>
          <w:tcPr>
            <w:tcW w:w="1335" w:type="dxa"/>
          </w:tcPr>
          <w:p w14:paraId="5B045638" w14:textId="77777777" w:rsidR="0056313C" w:rsidRDefault="00654041" w:rsidP="006B3E07">
            <w:pPr>
              <w:pStyle w:val="Heading1"/>
              <w:spacing w:line="276" w:lineRule="auto"/>
              <w:jc w:val="left"/>
            </w:pPr>
            <w:r>
              <w:t>prosonal skills</w:t>
            </w:r>
          </w:p>
          <w:p w14:paraId="6E0CFB6C" w14:textId="4CE6AC15" w:rsidR="00092DFE" w:rsidRDefault="00092DFE" w:rsidP="00092DFE">
            <w:pPr>
              <w:rPr>
                <w:rFonts w:asciiTheme="majorHAnsi" w:eastAsiaTheme="majorEastAsia" w:hAnsiTheme="majorHAnsi" w:cstheme="majorBidi"/>
                <w:caps/>
                <w:color w:val="7E97AD" w:themeColor="accent1"/>
                <w:sz w:val="21"/>
              </w:rPr>
            </w:pPr>
          </w:p>
          <w:p w14:paraId="3BA3B6CC" w14:textId="506C83E6" w:rsidR="00092DFE" w:rsidRPr="00092DFE" w:rsidRDefault="00092DFE" w:rsidP="00092DFE"/>
        </w:tc>
        <w:tc>
          <w:tcPr>
            <w:tcW w:w="321" w:type="dxa"/>
          </w:tcPr>
          <w:p w14:paraId="12A87259" w14:textId="77777777" w:rsidR="0056313C" w:rsidRDefault="0056313C" w:rsidP="006B3E07">
            <w:pPr>
              <w:spacing w:line="276" w:lineRule="auto"/>
            </w:pPr>
          </w:p>
        </w:tc>
        <w:tc>
          <w:tcPr>
            <w:tcW w:w="8747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883713024"/>
              <w15:color w:val="C0C0C0"/>
              <w15:repeatingSection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368215953"/>
                  <w:placeholder>
                    <w:docPart w:val="CAAA78BBA0AA453497C44AD2958F621B"/>
                  </w:placeholder>
                  <w15:color w:val="C0C0C0"/>
                  <w15:repeatingSectionItem/>
                </w:sdtPr>
                <w:sdtContent>
                  <w:p w14:paraId="633789AF" w14:textId="765656B8" w:rsidR="00654041" w:rsidRDefault="00654041" w:rsidP="006B3E07">
                    <w:pPr>
                      <w:pStyle w:val="Heading2"/>
                      <w:numPr>
                        <w:ilvl w:val="0"/>
                        <w:numId w:val="19"/>
                      </w:numPr>
                      <w:spacing w:line="276" w:lineRule="auto"/>
                      <w:rPr>
                        <w:rFonts w:asciiTheme="minorHAnsi" w:eastAsiaTheme="minorEastAsia" w:hAnsiTheme="minorHAnsi" w:cstheme="minorBidi"/>
                        <w:b w:val="0"/>
                        <w:caps w:val="0"/>
                        <w:color w:val="595959" w:themeColor="text1" w:themeTint="A6"/>
                        <w14:ligatures w14:val="none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caps w:val="0"/>
                        <w:color w:val="595959" w:themeColor="text1" w:themeTint="A6"/>
                        <w14:ligatures w14:val="none"/>
                      </w:rPr>
                      <w:t>Freely interact and cooperate with others.</w:t>
                    </w:r>
                  </w:p>
                  <w:p w14:paraId="6949C49C" w14:textId="5C4AC540" w:rsidR="00654041" w:rsidRDefault="00654041" w:rsidP="006B3E07">
                    <w:pPr>
                      <w:pStyle w:val="ListParagraph"/>
                      <w:numPr>
                        <w:ilvl w:val="0"/>
                        <w:numId w:val="19"/>
                      </w:numPr>
                      <w:spacing w:line="276" w:lineRule="auto"/>
                    </w:pPr>
                    <w:r>
                      <w:t>Commitment to work and go through details</w:t>
                    </w:r>
                  </w:p>
                  <w:p w14:paraId="4DDF3110" w14:textId="54F3840B" w:rsidR="00654041" w:rsidRPr="00654041" w:rsidRDefault="00654041" w:rsidP="006B3E07">
                    <w:pPr>
                      <w:pStyle w:val="ListParagraph"/>
                      <w:numPr>
                        <w:ilvl w:val="0"/>
                        <w:numId w:val="19"/>
                      </w:numPr>
                      <w:spacing w:line="276" w:lineRule="auto"/>
                    </w:pPr>
                    <w:r>
                      <w:t>Punctuality and Adaptability to any environment</w:t>
                    </w:r>
                  </w:p>
                  <w:p w14:paraId="67A01579" w14:textId="4792B19C" w:rsidR="0056313C" w:rsidRDefault="00000000" w:rsidP="006B3E07">
                    <w:pPr>
                      <w:spacing w:line="276" w:lineRule="auto"/>
                    </w:pPr>
                  </w:p>
                </w:sdtContent>
              </w:sdt>
            </w:sdtContent>
          </w:sdt>
        </w:tc>
      </w:tr>
    </w:tbl>
    <w:p w14:paraId="4907CB71" w14:textId="68698A5B" w:rsidR="0056313C" w:rsidRDefault="00283711" w:rsidP="006B3E07">
      <w:pPr>
        <w:spacing w:line="276" w:lineRule="auto"/>
      </w:pP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EDA6D7" wp14:editId="2632B35B">
                <wp:simplePos x="0" y="0"/>
                <wp:positionH relativeFrom="column">
                  <wp:posOffset>-50800</wp:posOffset>
                </wp:positionH>
                <wp:positionV relativeFrom="paragraph">
                  <wp:posOffset>-320252</wp:posOffset>
                </wp:positionV>
                <wp:extent cx="6680200" cy="16934"/>
                <wp:effectExtent l="0" t="0" r="25400" b="215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0200" cy="169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C40D7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pt,-25.2pt" to="522pt,-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" strokecolor="#748fa7 [3044]"/>
            </w:pict>
          </mc:Fallback>
        </mc:AlternateContent>
      </w:r>
      <w:r w:rsidR="00654041" w:rsidRPr="006B3E07">
        <w:rPr>
          <w:color w:val="0070C0"/>
        </w:rPr>
        <w:t>PERSONAL DETAILS</w:t>
      </w:r>
      <w:r w:rsidR="00654041">
        <w:t>:</w:t>
      </w:r>
    </w:p>
    <w:p w14:paraId="7B7C783A" w14:textId="5E3D396B" w:rsidR="00654041" w:rsidRDefault="00654041" w:rsidP="006B3E07">
      <w:pPr>
        <w:pStyle w:val="ListParagraph"/>
        <w:numPr>
          <w:ilvl w:val="0"/>
          <w:numId w:val="20"/>
        </w:numPr>
        <w:spacing w:line="276" w:lineRule="auto"/>
      </w:pPr>
      <w:r>
        <w:t xml:space="preserve">Father’s Name      </w:t>
      </w:r>
      <w:r w:rsidR="000C48A1">
        <w:t xml:space="preserve">   </w:t>
      </w:r>
      <w:proofErr w:type="gramStart"/>
      <w:r w:rsidR="000C48A1">
        <w:t xml:space="preserve">  :</w:t>
      </w:r>
      <w:proofErr w:type="gramEnd"/>
      <w:r w:rsidR="000C48A1">
        <w:t xml:space="preserve">  R Prem Kumar</w:t>
      </w:r>
    </w:p>
    <w:p w14:paraId="382D1BAE" w14:textId="2269D4DC" w:rsidR="00654041" w:rsidRDefault="00654041" w:rsidP="006B3E07">
      <w:pPr>
        <w:pStyle w:val="ListParagraph"/>
        <w:numPr>
          <w:ilvl w:val="0"/>
          <w:numId w:val="20"/>
        </w:numPr>
        <w:spacing w:line="276" w:lineRule="auto"/>
      </w:pPr>
      <w:r>
        <w:t xml:space="preserve">Mother’s Name    </w:t>
      </w:r>
      <w:r w:rsidR="000C48A1">
        <w:t xml:space="preserve">    </w:t>
      </w:r>
      <w:proofErr w:type="gramStart"/>
      <w:r w:rsidR="000C48A1">
        <w:t xml:space="preserve">  :</w:t>
      </w:r>
      <w:proofErr w:type="gramEnd"/>
      <w:r w:rsidR="000C48A1">
        <w:t xml:space="preserve"> P Jamuna</w:t>
      </w:r>
    </w:p>
    <w:p w14:paraId="1F184912" w14:textId="2A837DC7" w:rsidR="00654041" w:rsidRDefault="00654041" w:rsidP="006B3E07">
      <w:pPr>
        <w:pStyle w:val="ListParagraph"/>
        <w:numPr>
          <w:ilvl w:val="0"/>
          <w:numId w:val="20"/>
        </w:numPr>
        <w:spacing w:line="276" w:lineRule="auto"/>
      </w:pPr>
      <w:r>
        <w:t xml:space="preserve">Gender                   </w:t>
      </w:r>
      <w:r w:rsidR="000C48A1">
        <w:t xml:space="preserve">    </w:t>
      </w:r>
      <w:proofErr w:type="gramStart"/>
      <w:r w:rsidR="000C48A1">
        <w:t xml:space="preserve">  :</w:t>
      </w:r>
      <w:proofErr w:type="gramEnd"/>
      <w:r w:rsidR="000C48A1">
        <w:t xml:space="preserve"> Female</w:t>
      </w:r>
    </w:p>
    <w:p w14:paraId="1D342827" w14:textId="2D339CB8" w:rsidR="00654041" w:rsidRDefault="000C48A1" w:rsidP="006B3E07">
      <w:pPr>
        <w:pStyle w:val="ListParagraph"/>
        <w:numPr>
          <w:ilvl w:val="0"/>
          <w:numId w:val="20"/>
        </w:numPr>
        <w:spacing w:line="240" w:lineRule="auto"/>
      </w:pPr>
      <w:r>
        <w:t xml:space="preserve">Date of Birth            </w:t>
      </w:r>
      <w:proofErr w:type="gramStart"/>
      <w:r>
        <w:t xml:space="preserve">  :</w:t>
      </w:r>
      <w:proofErr w:type="gramEnd"/>
      <w:r>
        <w:t xml:space="preserve"> 27-10-2000</w:t>
      </w:r>
    </w:p>
    <w:p w14:paraId="12E1B8B3" w14:textId="61F1C824" w:rsidR="000C48A1" w:rsidRDefault="000C48A1" w:rsidP="006B3E07">
      <w:pPr>
        <w:pStyle w:val="ListParagraph"/>
        <w:numPr>
          <w:ilvl w:val="0"/>
          <w:numId w:val="20"/>
        </w:numPr>
        <w:spacing w:line="240" w:lineRule="auto"/>
      </w:pPr>
      <w:r>
        <w:t xml:space="preserve">Nationality               </w:t>
      </w:r>
      <w:proofErr w:type="gramStart"/>
      <w:r>
        <w:t xml:space="preserve">  :</w:t>
      </w:r>
      <w:proofErr w:type="gramEnd"/>
      <w:r>
        <w:t xml:space="preserve"> Indian</w:t>
      </w:r>
    </w:p>
    <w:p w14:paraId="4934E2D0" w14:textId="1F7682A3" w:rsidR="000C48A1" w:rsidRDefault="000C48A1" w:rsidP="006B3E07">
      <w:pPr>
        <w:pStyle w:val="ListParagraph"/>
        <w:numPr>
          <w:ilvl w:val="0"/>
          <w:numId w:val="20"/>
        </w:numPr>
        <w:spacing w:line="240" w:lineRule="auto"/>
      </w:pPr>
      <w:proofErr w:type="gramStart"/>
      <w:r>
        <w:t>Marital  Status</w:t>
      </w:r>
      <w:proofErr w:type="gramEnd"/>
      <w:r>
        <w:t xml:space="preserve">          : Single </w:t>
      </w:r>
    </w:p>
    <w:p w14:paraId="4CAB3E07" w14:textId="386F4425" w:rsidR="000C48A1" w:rsidRDefault="000C48A1" w:rsidP="006B3E07">
      <w:pPr>
        <w:pStyle w:val="ListParagraph"/>
        <w:numPr>
          <w:ilvl w:val="0"/>
          <w:numId w:val="20"/>
        </w:numPr>
        <w:spacing w:line="240" w:lineRule="auto"/>
      </w:pPr>
      <w:r>
        <w:t xml:space="preserve">Languages </w:t>
      </w:r>
      <w:proofErr w:type="gramStart"/>
      <w:r>
        <w:t>knowns  :</w:t>
      </w:r>
      <w:proofErr w:type="gramEnd"/>
      <w:r>
        <w:t xml:space="preserve"> English, Tamil</w:t>
      </w:r>
      <w:r w:rsidR="00325314">
        <w:t xml:space="preserve"> </w:t>
      </w:r>
    </w:p>
    <w:p w14:paraId="1533C04F" w14:textId="1F960953" w:rsidR="000C48A1" w:rsidRDefault="00264628" w:rsidP="006B3E07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008966" wp14:editId="18DC58FA">
                <wp:simplePos x="0" y="0"/>
                <wp:positionH relativeFrom="column">
                  <wp:posOffset>-16933</wp:posOffset>
                </wp:positionH>
                <wp:positionV relativeFrom="paragraph">
                  <wp:posOffset>118321</wp:posOffset>
                </wp:positionV>
                <wp:extent cx="6747933" cy="16933"/>
                <wp:effectExtent l="0" t="0" r="34290" b="215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7933" cy="16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F6F9C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5pt,9.3pt" to="530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" strokecolor="#748fa7 [3044]"/>
            </w:pict>
          </mc:Fallback>
        </mc:AlternateContent>
      </w:r>
    </w:p>
    <w:p w14:paraId="798C62FD" w14:textId="6CAEFFCE" w:rsidR="000C48A1" w:rsidRDefault="000C48A1" w:rsidP="006B3E07">
      <w:pPr>
        <w:spacing w:line="240" w:lineRule="auto"/>
      </w:pPr>
      <w:r w:rsidRPr="006B3E07">
        <w:rPr>
          <w:color w:val="0070C0"/>
        </w:rPr>
        <w:t>DECLARATION</w:t>
      </w:r>
      <w:r>
        <w:t>:</w:t>
      </w:r>
    </w:p>
    <w:p w14:paraId="54CCE225" w14:textId="7C95E9E4" w:rsidR="00325314" w:rsidRDefault="000C48A1" w:rsidP="006B3E07">
      <w:pPr>
        <w:spacing w:line="240" w:lineRule="auto"/>
      </w:pPr>
      <w:r>
        <w:t xml:space="preserve">               I hereby, declare that the </w:t>
      </w:r>
      <w:proofErr w:type="gramStart"/>
      <w:r>
        <w:t>above mentioned</w:t>
      </w:r>
      <w:proofErr w:type="gramEnd"/>
      <w:r>
        <w:t xml:space="preserve"> details are true to best of my knowledge and beli</w:t>
      </w:r>
      <w:r w:rsidR="00325314">
        <w:t>ef.</w:t>
      </w:r>
    </w:p>
    <w:p w14:paraId="2AD2A2CD" w14:textId="77777777" w:rsidR="00500801" w:rsidRDefault="00325314" w:rsidP="006B3E07">
      <w:pPr>
        <w:tabs>
          <w:tab w:val="left" w:pos="6768"/>
        </w:tabs>
        <w:spacing w:line="240" w:lineRule="auto"/>
      </w:pPr>
      <w:r>
        <w:t xml:space="preserve">                                                                                          THANKING YOU</w:t>
      </w:r>
      <w:r>
        <w:tab/>
        <w:t xml:space="preserve">         </w:t>
      </w:r>
    </w:p>
    <w:p w14:paraId="20D7E634" w14:textId="00C1EDF6" w:rsidR="00325314" w:rsidRPr="0086236D" w:rsidRDefault="00325314" w:rsidP="006B3E07">
      <w:pPr>
        <w:tabs>
          <w:tab w:val="left" w:pos="6768"/>
        </w:tabs>
        <w:spacing w:line="240" w:lineRule="auto"/>
        <w:rPr>
          <w:color w:val="0070C0"/>
        </w:rPr>
      </w:pPr>
      <w:r w:rsidRPr="0086236D">
        <w:rPr>
          <w:color w:val="0070C0"/>
        </w:rPr>
        <w:t xml:space="preserve">  E Signature:</w:t>
      </w:r>
    </w:p>
    <w:p w14:paraId="389FDB66" w14:textId="6A49C171" w:rsidR="00500801" w:rsidRPr="00500801" w:rsidRDefault="00500801" w:rsidP="00500801">
      <w:pPr>
        <w:tabs>
          <w:tab w:val="left" w:pos="7680"/>
        </w:tabs>
      </w:pPr>
      <w:r>
        <w:tab/>
      </w:r>
      <w:r>
        <w:rPr>
          <w:noProof/>
        </w:rPr>
        <w:drawing>
          <wp:inline distT="0" distB="0" distL="0" distR="0" wp14:anchorId="2A8EFCAB" wp14:editId="22D61868">
            <wp:extent cx="2057400" cy="762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4420" cy="76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0801" w:rsidRPr="00500801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82D1B" w14:textId="77777777" w:rsidR="00D97214" w:rsidRDefault="00D97214">
      <w:pPr>
        <w:spacing w:before="0" w:after="0" w:line="240" w:lineRule="auto"/>
      </w:pPr>
      <w:r>
        <w:separator/>
      </w:r>
    </w:p>
  </w:endnote>
  <w:endnote w:type="continuationSeparator" w:id="0">
    <w:p w14:paraId="72742434" w14:textId="77777777" w:rsidR="00D97214" w:rsidRDefault="00D9721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862FC" w14:textId="2B025744" w:rsidR="0056313C" w:rsidRDefault="00325314">
    <w:pPr>
      <w:pStyle w:val="Footer"/>
    </w:pPr>
    <w:r>
      <w:t>Electronics and communication engineering – Miss Sneha P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A084C" w14:textId="513B1529" w:rsidR="00A9041C" w:rsidRPr="00066591" w:rsidRDefault="00066591">
    <w:pPr>
      <w:pStyle w:val="Footer"/>
      <w:rPr>
        <w:lang w:val="en-IN"/>
      </w:rPr>
    </w:pPr>
    <w:r>
      <w:rPr>
        <w:lang w:val="en-IN"/>
      </w:rPr>
      <w:t>Electronics and communication engineering – Miss Sneha 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4F582" w14:textId="77777777" w:rsidR="00D97214" w:rsidRDefault="00D97214">
      <w:pPr>
        <w:spacing w:before="0" w:after="0" w:line="240" w:lineRule="auto"/>
      </w:pPr>
      <w:r>
        <w:separator/>
      </w:r>
    </w:p>
  </w:footnote>
  <w:footnote w:type="continuationSeparator" w:id="0">
    <w:p w14:paraId="5FC2CA84" w14:textId="77777777" w:rsidR="00D97214" w:rsidRDefault="00D9721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EBF5E" w14:textId="121A3B63" w:rsidR="00325314" w:rsidRPr="00325314" w:rsidRDefault="00325314">
    <w:pPr>
      <w:pStyle w:val="Header"/>
      <w:rPr>
        <w:lang w:val="en-IN"/>
      </w:rPr>
    </w:pPr>
    <w:r>
      <w:rPr>
        <w:lang w:val="en-IN"/>
      </w:rPr>
      <w:t xml:space="preserve">                                                                                                                                                                                                                RESUME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30886" w14:textId="41258F0C" w:rsidR="00C25C5B" w:rsidRPr="00C25C5B" w:rsidRDefault="00C25C5B">
    <w:pPr>
      <w:pStyle w:val="Header"/>
      <w:rPr>
        <w:lang w:val="en-IN"/>
      </w:rPr>
    </w:pPr>
    <w:r>
      <w:rPr>
        <w:lang w:val="en-IN"/>
      </w:rPr>
      <w:t xml:space="preserve">                                                                                                                                                                                                     RESUME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7348F"/>
    <w:multiLevelType w:val="hybridMultilevel"/>
    <w:tmpl w:val="111814A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151DCB"/>
    <w:multiLevelType w:val="hybridMultilevel"/>
    <w:tmpl w:val="57B672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615D9"/>
    <w:multiLevelType w:val="hybridMultilevel"/>
    <w:tmpl w:val="A03EFF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70EDF"/>
    <w:multiLevelType w:val="hybridMultilevel"/>
    <w:tmpl w:val="4A66BAF0"/>
    <w:lvl w:ilvl="0" w:tplc="400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C594784"/>
    <w:multiLevelType w:val="hybridMultilevel"/>
    <w:tmpl w:val="C4E661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F6CF5"/>
    <w:multiLevelType w:val="hybridMultilevel"/>
    <w:tmpl w:val="6FF477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5321B"/>
    <w:multiLevelType w:val="hybridMultilevel"/>
    <w:tmpl w:val="C5C46212"/>
    <w:lvl w:ilvl="0" w:tplc="4009000B">
      <w:start w:val="1"/>
      <w:numFmt w:val="bullet"/>
      <w:lvlText w:val=""/>
      <w:lvlJc w:val="left"/>
      <w:pPr>
        <w:ind w:left="8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7" w15:restartNumberingAfterBreak="0">
    <w:nsid w:val="31584689"/>
    <w:multiLevelType w:val="hybridMultilevel"/>
    <w:tmpl w:val="85A6C4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51563A"/>
    <w:multiLevelType w:val="hybridMultilevel"/>
    <w:tmpl w:val="E1D432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4706E4"/>
    <w:multiLevelType w:val="hybridMultilevel"/>
    <w:tmpl w:val="127C89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D45480"/>
    <w:multiLevelType w:val="hybridMultilevel"/>
    <w:tmpl w:val="EFBC9320"/>
    <w:lvl w:ilvl="0" w:tplc="4009000B">
      <w:start w:val="1"/>
      <w:numFmt w:val="bullet"/>
      <w:lvlText w:val=""/>
      <w:lvlJc w:val="left"/>
      <w:pPr>
        <w:ind w:left="11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11" w15:restartNumberingAfterBreak="0">
    <w:nsid w:val="56234006"/>
    <w:multiLevelType w:val="hybridMultilevel"/>
    <w:tmpl w:val="B9708B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3C17EF"/>
    <w:multiLevelType w:val="hybridMultilevel"/>
    <w:tmpl w:val="CF6E61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E72ED5"/>
    <w:multiLevelType w:val="hybridMultilevel"/>
    <w:tmpl w:val="99BC41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C94FBB"/>
    <w:multiLevelType w:val="hybridMultilevel"/>
    <w:tmpl w:val="DF405878"/>
    <w:lvl w:ilvl="0" w:tplc="4009000B">
      <w:start w:val="1"/>
      <w:numFmt w:val="bullet"/>
      <w:lvlText w:val=""/>
      <w:lvlJc w:val="left"/>
      <w:pPr>
        <w:ind w:left="11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15" w15:restartNumberingAfterBreak="0">
    <w:nsid w:val="6CA71CB9"/>
    <w:multiLevelType w:val="hybridMultilevel"/>
    <w:tmpl w:val="26DC2F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9F598E"/>
    <w:multiLevelType w:val="hybridMultilevel"/>
    <w:tmpl w:val="D9D082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4E07B3"/>
    <w:multiLevelType w:val="hybridMultilevel"/>
    <w:tmpl w:val="25CC7A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AC0763"/>
    <w:multiLevelType w:val="hybridMultilevel"/>
    <w:tmpl w:val="18909C06"/>
    <w:lvl w:ilvl="0" w:tplc="40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19" w15:restartNumberingAfterBreak="0">
    <w:nsid w:val="7E3750B3"/>
    <w:multiLevelType w:val="hybridMultilevel"/>
    <w:tmpl w:val="4DCA9A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6333970">
    <w:abstractNumId w:val="18"/>
  </w:num>
  <w:num w:numId="2" w16cid:durableId="1198009213">
    <w:abstractNumId w:val="3"/>
  </w:num>
  <w:num w:numId="3" w16cid:durableId="340591977">
    <w:abstractNumId w:val="8"/>
  </w:num>
  <w:num w:numId="4" w16cid:durableId="1758017299">
    <w:abstractNumId w:val="1"/>
  </w:num>
  <w:num w:numId="5" w16cid:durableId="250313606">
    <w:abstractNumId w:val="4"/>
  </w:num>
  <w:num w:numId="6" w16cid:durableId="1173838049">
    <w:abstractNumId w:val="15"/>
  </w:num>
  <w:num w:numId="7" w16cid:durableId="1449664517">
    <w:abstractNumId w:val="5"/>
  </w:num>
  <w:num w:numId="8" w16cid:durableId="873157963">
    <w:abstractNumId w:val="13"/>
  </w:num>
  <w:num w:numId="9" w16cid:durableId="417143385">
    <w:abstractNumId w:val="17"/>
  </w:num>
  <w:num w:numId="10" w16cid:durableId="1687096878">
    <w:abstractNumId w:val="2"/>
  </w:num>
  <w:num w:numId="11" w16cid:durableId="1667125010">
    <w:abstractNumId w:val="6"/>
  </w:num>
  <w:num w:numId="12" w16cid:durableId="1968731959">
    <w:abstractNumId w:val="10"/>
  </w:num>
  <w:num w:numId="13" w16cid:durableId="764348719">
    <w:abstractNumId w:val="19"/>
  </w:num>
  <w:num w:numId="14" w16cid:durableId="846405390">
    <w:abstractNumId w:val="0"/>
  </w:num>
  <w:num w:numId="15" w16cid:durableId="442305865">
    <w:abstractNumId w:val="14"/>
  </w:num>
  <w:num w:numId="16" w16cid:durableId="1063020078">
    <w:abstractNumId w:val="7"/>
  </w:num>
  <w:num w:numId="17" w16cid:durableId="889195926">
    <w:abstractNumId w:val="11"/>
  </w:num>
  <w:num w:numId="18" w16cid:durableId="2141261774">
    <w:abstractNumId w:val="16"/>
  </w:num>
  <w:num w:numId="19" w16cid:durableId="265313478">
    <w:abstractNumId w:val="12"/>
  </w:num>
  <w:num w:numId="20" w16cid:durableId="16869827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551"/>
    <w:rsid w:val="00066591"/>
    <w:rsid w:val="00092DFE"/>
    <w:rsid w:val="000C48A1"/>
    <w:rsid w:val="001E10A8"/>
    <w:rsid w:val="002155DE"/>
    <w:rsid w:val="002475DB"/>
    <w:rsid w:val="00264628"/>
    <w:rsid w:val="00283711"/>
    <w:rsid w:val="00325314"/>
    <w:rsid w:val="0033376F"/>
    <w:rsid w:val="003F7AB3"/>
    <w:rsid w:val="00500801"/>
    <w:rsid w:val="00546A3F"/>
    <w:rsid w:val="0056313C"/>
    <w:rsid w:val="00654041"/>
    <w:rsid w:val="006B3E07"/>
    <w:rsid w:val="007F4F5E"/>
    <w:rsid w:val="0086236D"/>
    <w:rsid w:val="008C0551"/>
    <w:rsid w:val="008D6C74"/>
    <w:rsid w:val="0092565D"/>
    <w:rsid w:val="00926C43"/>
    <w:rsid w:val="00A9041C"/>
    <w:rsid w:val="00AD5FAB"/>
    <w:rsid w:val="00B22855"/>
    <w:rsid w:val="00B668C1"/>
    <w:rsid w:val="00C10C0C"/>
    <w:rsid w:val="00C25C5B"/>
    <w:rsid w:val="00C33073"/>
    <w:rsid w:val="00C5403A"/>
    <w:rsid w:val="00CF35A9"/>
    <w:rsid w:val="00D97214"/>
    <w:rsid w:val="00DE3B51"/>
    <w:rsid w:val="00E9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998AA8"/>
  <w15:chartTrackingRefBased/>
  <w15:docId w15:val="{2B311DA8-E571-461D-B855-50F81F70B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ListParagraph">
    <w:name w:val="List Paragraph"/>
    <w:basedOn w:val="Normal"/>
    <w:uiPriority w:val="34"/>
    <w:semiHidden/>
    <w:qFormat/>
    <w:rsid w:val="00DE3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AAA78BBA0AA453497C44AD2958F6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8DCD4-4945-44AE-A6F7-0C8AFB51D677}"/>
      </w:docPartPr>
      <w:docPartBody>
        <w:p w:rsidR="00152C4B" w:rsidRDefault="00000000">
          <w:pPr>
            <w:pStyle w:val="CAAA78BBA0AA453497C44AD2958F621B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D6A2129EAE0487FAE00D934525200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C5E6C-E69C-4677-A44D-81EB92681FDD}"/>
      </w:docPartPr>
      <w:docPartBody>
        <w:p w:rsidR="00152C4B" w:rsidRDefault="00E07DBB" w:rsidP="00E07DBB">
          <w:pPr>
            <w:pStyle w:val="7D6A2129EAE0487FAE00D934525200B6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DBB"/>
    <w:rsid w:val="00152C4B"/>
    <w:rsid w:val="003F7C3A"/>
    <w:rsid w:val="00665AEC"/>
    <w:rsid w:val="009C7DF1"/>
    <w:rsid w:val="00BA6910"/>
    <w:rsid w:val="00E0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"/>
    <w:unhideWhenUsed/>
    <w:qFormat/>
    <w:rPr>
      <w:color w:val="4472C4" w:themeColor="accent1"/>
    </w:rPr>
  </w:style>
  <w:style w:type="character" w:styleId="PlaceholderText">
    <w:name w:val="Placeholder Text"/>
    <w:basedOn w:val="DefaultParagraphFont"/>
    <w:uiPriority w:val="99"/>
    <w:semiHidden/>
    <w:rsid w:val="00E07DBB"/>
    <w:rPr>
      <w:color w:val="808080"/>
    </w:rPr>
  </w:style>
  <w:style w:type="paragraph" w:customStyle="1" w:styleId="CAAA78BBA0AA453497C44AD2958F621B">
    <w:name w:val="CAAA78BBA0AA453497C44AD2958F621B"/>
  </w:style>
  <w:style w:type="paragraph" w:customStyle="1" w:styleId="7D6A2129EAE0487FAE00D934525200B6">
    <w:name w:val="7D6A2129EAE0487FAE00D934525200B6"/>
    <w:rsid w:val="00E07D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                     SNEHA P                                                                                                                                                          ADDRESS:
                                                                                                                                                                               Flat No E2,Vijaya Surya Residency,</CompanyAddress>
  <CompanyPhone>                                                                                                                                       Coimbatore-641034</CompanyPhone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14</TotalTime>
  <Pages>2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sneha P</dc:creator>
  <cp:keywords/>
  <cp:lastModifiedBy>Tamil Arasan</cp:lastModifiedBy>
  <cp:revision>6</cp:revision>
  <dcterms:created xsi:type="dcterms:W3CDTF">2022-08-05T09:12:00Z</dcterms:created>
  <dcterms:modified xsi:type="dcterms:W3CDTF">2022-08-05T10:57:00Z</dcterms:modified>
  <cp:category>Appanaicekenpalayam Road, Thudiyalur,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